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9DE1F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A9FC01E" wp14:editId="5D9A39E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0041898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75B2E18" w14:textId="77777777" w:rsidR="00DF198B" w:rsidRDefault="00DF198B"/>
        </w:tc>
      </w:tr>
      <w:tr w:rsidR="00DF198B" w14:paraId="6BDE2CB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6830832A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824DD84" w14:textId="34C39B64" w:rsidR="00DF198B" w:rsidRPr="00DF198B" w:rsidRDefault="007E5F1F" w:rsidP="00874FE7">
            <w:pPr>
              <w:pStyle w:val="Heading1"/>
            </w:pPr>
            <w:r>
              <w:t>AI Practical File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952E314" w14:textId="77777777" w:rsidR="00DF198B" w:rsidRDefault="00DF198B"/>
        </w:tc>
      </w:tr>
      <w:tr w:rsidR="00DF198B" w14:paraId="5FEE4F5B" w14:textId="77777777" w:rsidTr="00185F4A">
        <w:trPr>
          <w:trHeight w:val="1837"/>
        </w:trPr>
        <w:tc>
          <w:tcPr>
            <w:tcW w:w="1170" w:type="dxa"/>
          </w:tcPr>
          <w:p w14:paraId="45672A86" w14:textId="77777777" w:rsidR="00DF198B" w:rsidRDefault="00DF198B"/>
        </w:tc>
        <w:tc>
          <w:tcPr>
            <w:tcW w:w="8460" w:type="dxa"/>
            <w:gridSpan w:val="7"/>
          </w:tcPr>
          <w:p w14:paraId="21D724D5" w14:textId="77777777" w:rsidR="00DF198B" w:rsidRDefault="00DF198B"/>
        </w:tc>
        <w:tc>
          <w:tcPr>
            <w:tcW w:w="1160" w:type="dxa"/>
          </w:tcPr>
          <w:p w14:paraId="55ACC429" w14:textId="77777777" w:rsidR="00DF198B" w:rsidRDefault="00DF198B"/>
        </w:tc>
      </w:tr>
      <w:tr w:rsidR="00DF198B" w14:paraId="01B6BD2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4673691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6A530B8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A4AC6BA" w14:textId="77777777" w:rsidR="00DF198B" w:rsidRDefault="00DF198B"/>
        </w:tc>
      </w:tr>
      <w:tr w:rsidR="00DF198B" w14:paraId="0314ABBB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A82D35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81F3DBA" w14:textId="77777777" w:rsidR="00FE51C1" w:rsidRPr="00FE51C1" w:rsidRDefault="00FE51C1" w:rsidP="00FE51C1">
            <w:pPr>
              <w:pStyle w:val="Heading2"/>
              <w:rPr>
                <w:sz w:val="56"/>
                <w:szCs w:val="56"/>
              </w:rPr>
            </w:pPr>
            <w:r w:rsidRPr="00FE51C1">
              <w:rPr>
                <w:sz w:val="56"/>
                <w:szCs w:val="56"/>
              </w:rPr>
              <w:t>ARNAV</w:t>
            </w:r>
          </w:p>
          <w:p w14:paraId="67F1779C" w14:textId="32FE7D72" w:rsidR="00FE51C1" w:rsidRPr="00FE51C1" w:rsidRDefault="00FE51C1" w:rsidP="00FE51C1">
            <w:pPr>
              <w:pStyle w:val="Heading2"/>
            </w:pPr>
            <w:r w:rsidRPr="00FE51C1">
              <w:rPr>
                <w:sz w:val="40"/>
                <w:szCs w:val="40"/>
              </w:rPr>
              <w:t>THAKUR</w:t>
            </w:r>
          </w:p>
        </w:tc>
        <w:tc>
          <w:tcPr>
            <w:tcW w:w="2398" w:type="dxa"/>
            <w:gridSpan w:val="4"/>
          </w:tcPr>
          <w:p w14:paraId="35867A75" w14:textId="77777777" w:rsidR="00DF198B" w:rsidRDefault="00DF198B"/>
        </w:tc>
      </w:tr>
      <w:tr w:rsidR="00DF198B" w14:paraId="18D4D8E0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B0CD48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BB99101" w14:textId="30A6166E" w:rsidR="00874FE7" w:rsidRPr="00DF198B" w:rsidRDefault="00874FE7" w:rsidP="00874FE7">
            <w:pPr>
              <w:pStyle w:val="Heading3"/>
            </w:pPr>
          </w:p>
          <w:p w14:paraId="78FCAB67" w14:textId="1A0AF001" w:rsidR="00DF198B" w:rsidRPr="00DF198B" w:rsidRDefault="00FE51C1" w:rsidP="00874FE7">
            <w:pPr>
              <w:pStyle w:val="Heading3"/>
            </w:pPr>
            <w:r>
              <w:t>2023-24</w:t>
            </w:r>
          </w:p>
          <w:p w14:paraId="104878AB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F4CBD09DEBF14D83A79D52BCDDAA0E1E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74A017A" w14:textId="478FB3B1" w:rsidR="00DF198B" w:rsidRDefault="00FE51C1" w:rsidP="00874FE7">
            <w:pPr>
              <w:pStyle w:val="Heading3"/>
            </w:pPr>
            <w:r>
              <w:t>Grade 10</w:t>
            </w:r>
            <w:r w:rsidRPr="00FE51C1">
              <w:rPr>
                <w:vertAlign w:val="superscript"/>
              </w:rPr>
              <w:t>th</w:t>
            </w:r>
          </w:p>
          <w:p w14:paraId="7D27787D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6E464513" w14:textId="77777777" w:rsidR="00DF198B" w:rsidRDefault="00DF198B" w:rsidP="00DF198B">
            <w:pPr>
              <w:jc w:val="center"/>
            </w:pPr>
          </w:p>
        </w:tc>
      </w:tr>
      <w:tr w:rsidR="00DF198B" w14:paraId="78031D12" w14:textId="77777777" w:rsidTr="00185F4A">
        <w:tc>
          <w:tcPr>
            <w:tcW w:w="2340" w:type="dxa"/>
            <w:gridSpan w:val="3"/>
          </w:tcPr>
          <w:p w14:paraId="3890BD4D" w14:textId="77777777" w:rsidR="00DF198B" w:rsidRDefault="00DF198B"/>
        </w:tc>
        <w:tc>
          <w:tcPr>
            <w:tcW w:w="6120" w:type="dxa"/>
            <w:gridSpan w:val="3"/>
          </w:tcPr>
          <w:p w14:paraId="23BB0818" w14:textId="77777777" w:rsidR="00DF198B" w:rsidRDefault="00DF198B"/>
        </w:tc>
        <w:tc>
          <w:tcPr>
            <w:tcW w:w="2330" w:type="dxa"/>
            <w:gridSpan w:val="3"/>
          </w:tcPr>
          <w:p w14:paraId="59324161" w14:textId="77777777" w:rsidR="00DF198B" w:rsidRDefault="00DF198B"/>
        </w:tc>
      </w:tr>
    </w:tbl>
    <w:p w14:paraId="2A7F3EE4" w14:textId="77777777" w:rsidR="00DF198B" w:rsidRDefault="00DF198B"/>
    <w:p w14:paraId="6E9C7456" w14:textId="34D93621" w:rsidR="00DF198B" w:rsidRDefault="00DF198B" w:rsidP="002D2200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0E7D159" w14:textId="77777777" w:rsidTr="00185F4A">
        <w:trPr>
          <w:trHeight w:val="1152"/>
        </w:trPr>
        <w:tc>
          <w:tcPr>
            <w:tcW w:w="2158" w:type="dxa"/>
          </w:tcPr>
          <w:p w14:paraId="0327FA56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FBB68B8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3AD2C85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6591B458" w14:textId="77777777" w:rsidR="002D2200" w:rsidRDefault="002D2200"/>
        </w:tc>
        <w:tc>
          <w:tcPr>
            <w:tcW w:w="2158" w:type="dxa"/>
          </w:tcPr>
          <w:p w14:paraId="21C07F7E" w14:textId="77777777" w:rsidR="002D2200" w:rsidRDefault="002D2200"/>
        </w:tc>
      </w:tr>
      <w:tr w:rsidR="002D2200" w14:paraId="4B63B974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857359A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4B00893" w14:textId="77777777" w:rsidR="002D2200" w:rsidRPr="00E74B29" w:rsidRDefault="00000000" w:rsidP="00874FE7">
            <w:pPr>
              <w:pStyle w:val="Heading4"/>
            </w:pPr>
            <w:sdt>
              <w:sdtPr>
                <w:id w:val="-621303809"/>
                <w:placeholder>
                  <w:docPart w:val="BEA0226D25CF4BA3994C2F437ED43A5E"/>
                </w:placeholder>
                <w:temporary/>
                <w:showingPlcHdr/>
                <w15:appearance w15:val="hidden"/>
              </w:sdtPr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045A8A6" w14:textId="2CD28F16" w:rsidR="002D2200" w:rsidRDefault="00FE51C1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0288" behindDoc="1" locked="0" layoutInCell="1" allowOverlap="1" wp14:anchorId="5EE5FCE6" wp14:editId="5D128E4F">
                  <wp:simplePos x="0" y="0"/>
                  <wp:positionH relativeFrom="margin">
                    <wp:posOffset>-5501884</wp:posOffset>
                  </wp:positionH>
                  <wp:positionV relativeFrom="margin">
                    <wp:posOffset>-832290</wp:posOffset>
                  </wp:positionV>
                  <wp:extent cx="6858000" cy="9144000"/>
                  <wp:effectExtent l="0" t="0" r="0" b="0"/>
                  <wp:wrapNone/>
                  <wp:docPr id="3" name="Pictur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0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D2200" w14:paraId="2A210772" w14:textId="77777777" w:rsidTr="00185F4A">
        <w:trPr>
          <w:trHeight w:val="311"/>
        </w:trPr>
        <w:tc>
          <w:tcPr>
            <w:tcW w:w="2158" w:type="dxa"/>
          </w:tcPr>
          <w:p w14:paraId="4BCE661D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830519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0B796CE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E211B1B" w14:textId="77777777" w:rsidR="002D2200" w:rsidRDefault="002D2200"/>
        </w:tc>
        <w:tc>
          <w:tcPr>
            <w:tcW w:w="2158" w:type="dxa"/>
          </w:tcPr>
          <w:p w14:paraId="77198C1C" w14:textId="51F3BDD3" w:rsidR="002D2200" w:rsidRDefault="002D2200"/>
        </w:tc>
      </w:tr>
      <w:tr w:rsidR="00E74B29" w14:paraId="103565B2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027669F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1298C32C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984278F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DEE51B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AC2DA17" w14:textId="5B5396A7" w:rsidR="00E74B29" w:rsidRDefault="00E74B29"/>
        </w:tc>
      </w:tr>
      <w:tr w:rsidR="000E4641" w14:paraId="66BEBF7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6B8B2020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35C49E2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68B506D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DF2DC498905C450583FA8543AFAE7A2A"/>
              </w:placeholder>
              <w:temporary/>
              <w:showingPlcHdr/>
              <w15:appearance w15:val="hidden"/>
            </w:sdtPr>
            <w:sdtContent>
              <w:p w14:paraId="79991998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0177DEAC" w14:textId="77777777" w:rsidR="000E4641" w:rsidRPr="00E74B29" w:rsidRDefault="000E4641" w:rsidP="00874FE7">
                <w:pPr>
                  <w:pStyle w:val="Text"/>
                </w:pPr>
              </w:p>
              <w:p w14:paraId="6EA62919" w14:textId="77777777"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7783A242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0FF4C53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C3EF04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55959695" w14:textId="476C9D12" w:rsidR="000E4641" w:rsidRDefault="000E4641"/>
        </w:tc>
      </w:tr>
      <w:tr w:rsidR="000E4641" w14:paraId="19167BA0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EC37924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C0B362A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529CC2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54965A61" wp14:editId="27161B39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F8A381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64973D45" w14:textId="77777777" w:rsidR="000E4641" w:rsidRDefault="000E4641"/>
        </w:tc>
      </w:tr>
      <w:tr w:rsidR="000E4641" w14:paraId="149CE931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E9170C3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7C9F8ED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0373861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17AA14E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488AEC6D" w14:textId="77777777" w:rsidR="000E4641" w:rsidRDefault="000E4641"/>
        </w:tc>
      </w:tr>
      <w:tr w:rsidR="000E4641" w14:paraId="5332818C" w14:textId="77777777" w:rsidTr="00185F4A">
        <w:trPr>
          <w:trHeight w:val="1728"/>
        </w:trPr>
        <w:tc>
          <w:tcPr>
            <w:tcW w:w="2158" w:type="dxa"/>
            <w:vMerge/>
          </w:tcPr>
          <w:p w14:paraId="62AABD3D" w14:textId="77777777" w:rsidR="000E4641" w:rsidRDefault="000E4641"/>
        </w:tc>
        <w:tc>
          <w:tcPr>
            <w:tcW w:w="542" w:type="dxa"/>
          </w:tcPr>
          <w:p w14:paraId="4B2AAF17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F8BEEB4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7651581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9AC5480" w14:textId="77777777" w:rsidR="000E4641" w:rsidRDefault="000E4641"/>
        </w:tc>
      </w:tr>
    </w:tbl>
    <w:p w14:paraId="53A0C9E6" w14:textId="77777777" w:rsidR="002D2200" w:rsidRDefault="002D2200"/>
    <w:p w14:paraId="5A6E67ED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62336" behindDoc="1" locked="0" layoutInCell="1" allowOverlap="1" wp14:anchorId="161F2756" wp14:editId="4434C89D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063C2C41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895D41A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6F6BD9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2D4230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F505680" w14:textId="77777777" w:rsidR="0048120C" w:rsidRDefault="0048120C"/>
        </w:tc>
        <w:tc>
          <w:tcPr>
            <w:tcW w:w="2158" w:type="dxa"/>
            <w:gridSpan w:val="2"/>
          </w:tcPr>
          <w:p w14:paraId="2813449E" w14:textId="77777777" w:rsidR="0048120C" w:rsidRDefault="0048120C"/>
        </w:tc>
      </w:tr>
      <w:tr w:rsidR="0048120C" w14:paraId="03CDF4B4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D7A7EB2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F5B5EA2" w14:textId="151C11C2" w:rsidR="0048120C" w:rsidRDefault="003500CF" w:rsidP="00837914">
            <w:pPr>
              <w:pStyle w:val="Heading4"/>
            </w:pPr>
            <w:r>
              <w:t>Part A- Basics of Python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F4A633E" w14:textId="77777777" w:rsidR="0048120C" w:rsidRDefault="0048120C"/>
        </w:tc>
      </w:tr>
      <w:tr w:rsidR="0048120C" w14:paraId="3EACF4A1" w14:textId="77777777" w:rsidTr="00185F4A">
        <w:tc>
          <w:tcPr>
            <w:tcW w:w="2158" w:type="dxa"/>
            <w:gridSpan w:val="2"/>
          </w:tcPr>
          <w:p w14:paraId="0F315331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251424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269C3CA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E88F639" w14:textId="77777777" w:rsidR="0048120C" w:rsidRDefault="0048120C"/>
        </w:tc>
        <w:tc>
          <w:tcPr>
            <w:tcW w:w="2158" w:type="dxa"/>
            <w:gridSpan w:val="2"/>
          </w:tcPr>
          <w:p w14:paraId="075ABA62" w14:textId="77777777" w:rsidR="0048120C" w:rsidRDefault="0048120C"/>
        </w:tc>
      </w:tr>
      <w:tr w:rsidR="003500CF" w14:paraId="55606337" w14:textId="77777777" w:rsidTr="003500CF">
        <w:trPr>
          <w:trHeight w:val="4546"/>
        </w:trPr>
        <w:tc>
          <w:tcPr>
            <w:tcW w:w="1079" w:type="dxa"/>
          </w:tcPr>
          <w:p w14:paraId="0C3192B8" w14:textId="77777777" w:rsidR="003500CF" w:rsidRDefault="003500CF" w:rsidP="003500CF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1A0A6BC4" w14:textId="77777777" w:rsidR="003500CF" w:rsidRDefault="003500CF" w:rsidP="003500CF"/>
          <w:p w14:paraId="335C0E73" w14:textId="577A3801" w:rsidR="003500CF" w:rsidRDefault="003500CF" w:rsidP="003500CF">
            <w:pPr>
              <w:pStyle w:val="Text"/>
              <w:rPr>
                <w:rFonts w:ascii="Arial" w:hAnsi="Arial" w:cs="Arial"/>
                <w:b/>
                <w:bCs/>
                <w:shd w:val="clear" w:color="auto" w:fill="FFFFFF"/>
              </w:rPr>
            </w:pP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a.</w:t>
            </w:r>
            <w:r w:rsidRPr="003500CF"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Display the sum of 1</w:t>
            </w:r>
            <w:r w:rsidRPr="003500CF">
              <w:rPr>
                <w:rFonts w:ascii="Arial" w:hAnsi="Arial" w:cs="Arial"/>
                <w:b/>
                <w:bCs/>
                <w:sz w:val="18"/>
                <w:szCs w:val="18"/>
                <w:shd w:val="clear" w:color="auto" w:fill="FFFFFF"/>
              </w:rPr>
              <w:t>st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 xml:space="preserve"> 10 natural numbers</w:t>
            </w:r>
          </w:p>
          <w:p w14:paraId="0F1E7470" w14:textId="77777777" w:rsidR="00EA41DD" w:rsidRPr="00EA41DD" w:rsidRDefault="00EA41DD" w:rsidP="003500CF">
            <w:pPr>
              <w:pStyle w:val="Text"/>
              <w:rPr>
                <w:b/>
                <w:bCs/>
                <w:sz w:val="24"/>
                <w:szCs w:val="24"/>
              </w:rPr>
            </w:pPr>
          </w:p>
          <w:p w14:paraId="6DA31A88" w14:textId="77777777" w:rsidR="003500CF" w:rsidRDefault="003500CF" w:rsidP="003500CF">
            <w:pPr>
              <w:pStyle w:val="Text"/>
            </w:pPr>
            <w:r>
              <w:t>Code-</w:t>
            </w:r>
          </w:p>
          <w:p w14:paraId="253DBB8F" w14:textId="77777777" w:rsidR="003500CF" w:rsidRDefault="003500CF" w:rsidP="003500CF">
            <w:pPr>
              <w:pStyle w:val="Text"/>
            </w:pPr>
            <w:r w:rsidRPr="003500CF">
              <w:rPr>
                <w:noProof/>
              </w:rPr>
              <w:drawing>
                <wp:inline distT="0" distB="0" distL="0" distR="0" wp14:anchorId="005C6805" wp14:editId="740F3632">
                  <wp:extent cx="3534508" cy="1121527"/>
                  <wp:effectExtent l="0" t="0" r="8890" b="2540"/>
                  <wp:docPr id="376984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98404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145" cy="113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12302" w14:textId="77777777" w:rsidR="003500CF" w:rsidRDefault="003500CF" w:rsidP="003500CF">
            <w:pPr>
              <w:pStyle w:val="Text"/>
            </w:pPr>
          </w:p>
          <w:p w14:paraId="5FB8D732" w14:textId="77777777" w:rsidR="003500CF" w:rsidRDefault="003500CF" w:rsidP="003500CF">
            <w:pPr>
              <w:pStyle w:val="Text"/>
            </w:pPr>
            <w:r>
              <w:t>Output-</w:t>
            </w:r>
          </w:p>
          <w:p w14:paraId="51248057" w14:textId="77777777" w:rsidR="003500CF" w:rsidRDefault="003500CF" w:rsidP="003500CF">
            <w:pPr>
              <w:pStyle w:val="Text"/>
            </w:pPr>
            <w:r w:rsidRPr="003500CF">
              <w:rPr>
                <w:noProof/>
              </w:rPr>
              <w:drawing>
                <wp:inline distT="0" distB="0" distL="0" distR="0" wp14:anchorId="069F06B8" wp14:editId="1DD16796">
                  <wp:extent cx="5481320" cy="175260"/>
                  <wp:effectExtent l="0" t="0" r="5080" b="0"/>
                  <wp:docPr id="537894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89475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17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F81D0" w14:textId="77777777" w:rsidR="003500CF" w:rsidRDefault="003500CF" w:rsidP="003500CF">
            <w:pPr>
              <w:pStyle w:val="Text"/>
              <w:rPr>
                <w:i/>
                <w:iCs/>
              </w:rPr>
            </w:pPr>
          </w:p>
          <w:p w14:paraId="08727CCB" w14:textId="77777777" w:rsidR="00BD0802" w:rsidRDefault="00BD0802" w:rsidP="003500CF">
            <w:pPr>
              <w:pStyle w:val="Text"/>
              <w:rPr>
                <w:i/>
                <w:iCs/>
              </w:rPr>
            </w:pPr>
          </w:p>
          <w:p w14:paraId="6BBB8830" w14:textId="7AA84E4F" w:rsidR="00EA41DD" w:rsidRPr="003500CF" w:rsidRDefault="00EA41DD" w:rsidP="00EA41DD">
            <w:pPr>
              <w:pStyle w:val="Text"/>
              <w:rPr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b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.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EA41DD">
              <w:rPr>
                <w:rFonts w:ascii="Arial" w:hAnsi="Arial" w:cs="Arial"/>
                <w:b/>
                <w:bCs/>
                <w:sz w:val="22"/>
                <w:szCs w:val="22"/>
                <w:shd w:val="clear" w:color="auto" w:fill="FFFFFF"/>
              </w:rPr>
              <w:t>Check whether the user is eligible to vote or not. (Input the age from user)</w:t>
            </w:r>
          </w:p>
          <w:p w14:paraId="742E754B" w14:textId="77777777" w:rsidR="00EA41DD" w:rsidRDefault="00EA41DD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4404D413" w14:textId="77777777" w:rsidR="00EA41DD" w:rsidRDefault="00EA41DD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6A473C87" w14:textId="4FC9A3DE" w:rsidR="009404B1" w:rsidRDefault="00EA41DD" w:rsidP="00EA41DD">
            <w:pPr>
              <w:pStyle w:val="Text"/>
              <w:tabs>
                <w:tab w:val="left" w:pos="1302"/>
              </w:tabs>
              <w:rPr>
                <w:noProof/>
              </w:rPr>
            </w:pPr>
            <w:r w:rsidRPr="00EA41DD">
              <w:rPr>
                <w:i/>
                <w:iCs/>
                <w:noProof/>
              </w:rPr>
              <w:drawing>
                <wp:inline distT="0" distB="0" distL="0" distR="0" wp14:anchorId="37827F81" wp14:editId="7BF20082">
                  <wp:extent cx="3877408" cy="998100"/>
                  <wp:effectExtent l="0" t="0" r="0" b="0"/>
                  <wp:docPr id="2146342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204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548" cy="1011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2D99C1" w14:textId="2947ACDA" w:rsidR="009404B1" w:rsidRDefault="009404B1" w:rsidP="00EA41DD">
            <w:pPr>
              <w:pStyle w:val="Text"/>
              <w:tabs>
                <w:tab w:val="left" w:pos="1302"/>
              </w:tabs>
              <w:rPr>
                <w:noProof/>
              </w:rPr>
            </w:pPr>
          </w:p>
          <w:p w14:paraId="5EEE9D9C" w14:textId="7A82164F" w:rsidR="009404B1" w:rsidRDefault="009404B1" w:rsidP="00EA41DD">
            <w:pPr>
              <w:pStyle w:val="Text"/>
              <w:tabs>
                <w:tab w:val="left" w:pos="1302"/>
              </w:tabs>
              <w:rPr>
                <w:noProof/>
              </w:rPr>
            </w:pPr>
            <w:r>
              <w:rPr>
                <w:noProof/>
              </w:rPr>
              <w:t>Output-</w:t>
            </w:r>
          </w:p>
          <w:p w14:paraId="740D81CB" w14:textId="35F4656A" w:rsidR="009404B1" w:rsidRPr="009404B1" w:rsidRDefault="009404B1" w:rsidP="00EA41DD">
            <w:pPr>
              <w:pStyle w:val="Text"/>
              <w:tabs>
                <w:tab w:val="left" w:pos="1302"/>
              </w:tabs>
              <w:rPr>
                <w:noProof/>
              </w:rPr>
            </w:pPr>
            <w:r w:rsidRPr="00EA41DD">
              <w:rPr>
                <w:i/>
                <w:iCs/>
                <w:noProof/>
              </w:rPr>
              <w:drawing>
                <wp:inline distT="0" distB="0" distL="0" distR="0" wp14:anchorId="7BE367CC" wp14:editId="5E120A93">
                  <wp:extent cx="5481320" cy="504190"/>
                  <wp:effectExtent l="0" t="0" r="5080" b="0"/>
                  <wp:docPr id="522918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34112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9B49C" w14:textId="77777777" w:rsidR="009404B1" w:rsidRDefault="009404B1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5D6497F8" w14:textId="77777777" w:rsidR="009404B1" w:rsidRDefault="009404B1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078710B6" w14:textId="77777777" w:rsidR="009404B1" w:rsidRDefault="009404B1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43C85CCA" w14:textId="77777777" w:rsidR="009404B1" w:rsidRDefault="009404B1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4B31165D" w14:textId="77777777" w:rsidR="002B773A" w:rsidRDefault="002B773A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1F418E01" w14:textId="011BEF65" w:rsidR="002B773A" w:rsidRPr="002B773A" w:rsidRDefault="002B773A" w:rsidP="002B773A">
            <w:pPr>
              <w:pStyle w:val="Text"/>
              <w:rPr>
                <w:b/>
                <w:bCs/>
              </w:rPr>
            </w:pPr>
            <w:r w:rsidRPr="002B773A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c.  Check if the number entered by the user is positive, negative or zero</w:t>
            </w:r>
          </w:p>
          <w:p w14:paraId="6AB308A3" w14:textId="77777777" w:rsidR="002B773A" w:rsidRPr="002B773A" w:rsidRDefault="002B773A" w:rsidP="002B773A">
            <w:pPr>
              <w:pStyle w:val="Text"/>
              <w:rPr>
                <w:b/>
                <w:bCs/>
                <w:sz w:val="24"/>
                <w:szCs w:val="24"/>
              </w:rPr>
            </w:pPr>
          </w:p>
          <w:p w14:paraId="29371D66" w14:textId="426F8FB9" w:rsidR="002B773A" w:rsidRDefault="002B773A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32DA0DC9" w14:textId="1BCC8235" w:rsidR="002B773A" w:rsidRDefault="002B773A" w:rsidP="00EA41DD">
            <w:pPr>
              <w:pStyle w:val="Text"/>
              <w:tabs>
                <w:tab w:val="left" w:pos="1302"/>
              </w:tabs>
              <w:rPr>
                <w:b/>
                <w:bCs/>
                <w:i/>
                <w:iCs/>
              </w:rPr>
            </w:pPr>
            <w:r w:rsidRPr="002B773A">
              <w:rPr>
                <w:b/>
                <w:bCs/>
                <w:i/>
                <w:iCs/>
                <w:noProof/>
              </w:rPr>
              <w:drawing>
                <wp:inline distT="0" distB="0" distL="0" distR="0" wp14:anchorId="0FABF942" wp14:editId="1CF59AFD">
                  <wp:extent cx="3360420" cy="1244196"/>
                  <wp:effectExtent l="0" t="0" r="0" b="0"/>
                  <wp:docPr id="2140728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72804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306" cy="1268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6563D" w14:textId="77777777" w:rsidR="002B773A" w:rsidRPr="002B773A" w:rsidRDefault="002B773A" w:rsidP="00EA41DD">
            <w:pPr>
              <w:pStyle w:val="Text"/>
              <w:tabs>
                <w:tab w:val="left" w:pos="1302"/>
              </w:tabs>
              <w:rPr>
                <w:b/>
                <w:bCs/>
                <w:i/>
                <w:iCs/>
              </w:rPr>
            </w:pPr>
          </w:p>
          <w:p w14:paraId="768C74E9" w14:textId="24CF29E0" w:rsidR="002B773A" w:rsidRDefault="002B773A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>
              <w:rPr>
                <w:i/>
                <w:iCs/>
              </w:rPr>
              <w:t>Output-</w:t>
            </w:r>
          </w:p>
          <w:p w14:paraId="4071524E" w14:textId="42455552" w:rsidR="009404B1" w:rsidRDefault="002B773A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 w:rsidRPr="002B773A">
              <w:rPr>
                <w:i/>
                <w:iCs/>
                <w:noProof/>
              </w:rPr>
              <w:drawing>
                <wp:inline distT="0" distB="0" distL="0" distR="0" wp14:anchorId="78E71316" wp14:editId="07D3D74A">
                  <wp:extent cx="5180076" cy="238240"/>
                  <wp:effectExtent l="0" t="0" r="1905" b="9525"/>
                  <wp:docPr id="725955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95532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748" cy="2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EB646" w14:textId="3AE34511" w:rsidR="00EA41DD" w:rsidRPr="003500CF" w:rsidRDefault="00EA41DD" w:rsidP="00EA41DD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</w:tc>
        <w:tc>
          <w:tcPr>
            <w:tcW w:w="1079" w:type="dxa"/>
          </w:tcPr>
          <w:p w14:paraId="498507E5" w14:textId="77777777" w:rsidR="003500CF" w:rsidRDefault="003500CF" w:rsidP="003500CF"/>
          <w:p w14:paraId="59636682" w14:textId="77777777" w:rsidR="003500CF" w:rsidRDefault="003500CF" w:rsidP="003500CF"/>
        </w:tc>
      </w:tr>
      <w:tr w:rsidR="003500CF" w14:paraId="77AABE03" w14:textId="77777777" w:rsidTr="00185F4A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5005556B" w14:textId="77777777" w:rsidR="003500CF" w:rsidRDefault="003500CF" w:rsidP="003500CF"/>
        </w:tc>
      </w:tr>
      <w:tr w:rsidR="00EA41DD" w14:paraId="149D5E70" w14:textId="77777777" w:rsidTr="00185F4A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57733C6B" w14:textId="412E98AE" w:rsidR="00EA41DD" w:rsidRDefault="00EA41DD" w:rsidP="003500CF"/>
          <w:p w14:paraId="3ECA4FDC" w14:textId="77777777" w:rsidR="00EA41DD" w:rsidRDefault="00EA41DD" w:rsidP="003500CF"/>
          <w:p w14:paraId="605691A6" w14:textId="77777777" w:rsidR="00EA41DD" w:rsidRDefault="00EA41DD" w:rsidP="003500CF"/>
          <w:p w14:paraId="52868D24" w14:textId="77777777" w:rsidR="00EA41DD" w:rsidRDefault="00EA41DD" w:rsidP="003500CF"/>
          <w:p w14:paraId="0CCFA298" w14:textId="77777777" w:rsidR="00EA41DD" w:rsidRDefault="00EA41DD" w:rsidP="003500CF"/>
        </w:tc>
      </w:tr>
      <w:tr w:rsidR="00EA41DD" w14:paraId="07DD6409" w14:textId="77777777" w:rsidTr="00185F4A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3EDBE645" w14:textId="77777777" w:rsidR="00EA41DD" w:rsidRDefault="00EA41DD" w:rsidP="003500CF"/>
          <w:p w14:paraId="74EECA8C" w14:textId="77777777" w:rsidR="00EA41DD" w:rsidRDefault="00EA41DD" w:rsidP="003500CF"/>
        </w:tc>
      </w:tr>
      <w:tr w:rsidR="009404B1" w14:paraId="1768E5D2" w14:textId="77777777" w:rsidTr="00C728B8">
        <w:trPr>
          <w:gridAfter w:val="5"/>
          <w:wAfter w:w="8632" w:type="dxa"/>
          <w:trHeight w:val="3990"/>
        </w:trPr>
        <w:tc>
          <w:tcPr>
            <w:tcW w:w="1079" w:type="dxa"/>
          </w:tcPr>
          <w:p w14:paraId="47BF9A80" w14:textId="56FF8DB3" w:rsidR="009404B1" w:rsidRDefault="009404B1" w:rsidP="00EA41DD"/>
        </w:tc>
        <w:tc>
          <w:tcPr>
            <w:tcW w:w="1079" w:type="dxa"/>
          </w:tcPr>
          <w:p w14:paraId="22AE6517" w14:textId="77777777" w:rsidR="009404B1" w:rsidRDefault="009404B1" w:rsidP="00FE51C1"/>
        </w:tc>
      </w:tr>
    </w:tbl>
    <w:p w14:paraId="2B8C5372" w14:textId="1B6C29BD" w:rsidR="00FE51C1" w:rsidRDefault="00FE51C1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</w:tblGrid>
      <w:tr w:rsidR="00EA41DD" w14:paraId="14893DA6" w14:textId="77777777" w:rsidTr="00C728B8">
        <w:trPr>
          <w:trHeight w:val="730"/>
        </w:trPr>
        <w:tc>
          <w:tcPr>
            <w:tcW w:w="1079" w:type="dxa"/>
          </w:tcPr>
          <w:p w14:paraId="3D3AD1A3" w14:textId="77777777" w:rsidR="00EA41DD" w:rsidRDefault="00EA41DD" w:rsidP="00C728B8"/>
        </w:tc>
      </w:tr>
    </w:tbl>
    <w:p w14:paraId="700EBE34" w14:textId="77777777" w:rsidR="00EA41DD" w:rsidRDefault="00EA41DD" w:rsidP="00EA41DD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6B346D63" wp14:editId="5555711D">
            <wp:simplePos x="0" y="0"/>
            <wp:positionH relativeFrom="margin">
              <wp:posOffset>-1270</wp:posOffset>
            </wp:positionH>
            <wp:positionV relativeFrom="margin">
              <wp:align>top</wp:align>
            </wp:positionV>
            <wp:extent cx="6861176" cy="1944000"/>
            <wp:effectExtent l="0" t="0" r="0" b="0"/>
            <wp:wrapNone/>
            <wp:docPr id="1749017431" name="Picture 174901743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3B3E0" w14:textId="77777777" w:rsidR="00EA41DD" w:rsidRDefault="00EA41DD" w:rsidP="00EA41DD">
      <w:pPr>
        <w:pStyle w:val="GraphicAnchor"/>
      </w:pPr>
    </w:p>
    <w:p w14:paraId="233849E8" w14:textId="77777777" w:rsidR="00EA41DD" w:rsidRDefault="00EA41DD" w:rsidP="00EA41DD">
      <w:pPr>
        <w:pStyle w:val="GraphicAnchor"/>
      </w:pPr>
    </w:p>
    <w:p w14:paraId="4177FF3B" w14:textId="77777777" w:rsidR="00EA41DD" w:rsidRDefault="00EA41DD" w:rsidP="00EA41DD">
      <w:pPr>
        <w:pStyle w:val="GraphicAnchor"/>
      </w:pPr>
    </w:p>
    <w:p w14:paraId="33875762" w14:textId="77777777" w:rsidR="00EA41DD" w:rsidRDefault="00EA41DD" w:rsidP="00EA41DD">
      <w:pPr>
        <w:pStyle w:val="GraphicAnchor"/>
        <w:tabs>
          <w:tab w:val="left" w:pos="3129"/>
        </w:tabs>
      </w:pPr>
      <w:r>
        <w:tab/>
      </w:r>
    </w:p>
    <w:p w14:paraId="6A301DC5" w14:textId="77777777" w:rsidR="00EA41DD" w:rsidRDefault="00EA41DD" w:rsidP="00EA41DD">
      <w:pPr>
        <w:pStyle w:val="GraphicAnchor"/>
      </w:pPr>
    </w:p>
    <w:p w14:paraId="52F3003B" w14:textId="77777777" w:rsidR="00EA41DD" w:rsidRDefault="00EA41DD" w:rsidP="00EA41DD">
      <w:pPr>
        <w:pStyle w:val="GraphicAnchor"/>
      </w:pPr>
    </w:p>
    <w:p w14:paraId="4F5CC654" w14:textId="77777777" w:rsidR="00EA41DD" w:rsidRDefault="00EA41DD" w:rsidP="00EA41DD">
      <w:pPr>
        <w:pStyle w:val="GraphicAnchor"/>
      </w:pPr>
    </w:p>
    <w:p w14:paraId="353157C3" w14:textId="77777777" w:rsidR="00EA41DD" w:rsidRDefault="00EA41DD" w:rsidP="00EA41DD">
      <w:pPr>
        <w:pStyle w:val="GraphicAnchor"/>
      </w:pPr>
    </w:p>
    <w:p w14:paraId="4100A61D" w14:textId="77777777" w:rsidR="00EA41DD" w:rsidRDefault="00EA41DD" w:rsidP="00EA41DD">
      <w:pPr>
        <w:pStyle w:val="GraphicAnchor"/>
      </w:pPr>
    </w:p>
    <w:p w14:paraId="50F16AF2" w14:textId="77777777" w:rsidR="00EA41DD" w:rsidRDefault="00EA41DD" w:rsidP="00EA41DD">
      <w:pPr>
        <w:pStyle w:val="GraphicAnchor"/>
      </w:pPr>
    </w:p>
    <w:p w14:paraId="58A09988" w14:textId="77777777" w:rsidR="00EA41DD" w:rsidRDefault="00EA41DD" w:rsidP="00EA41DD">
      <w:pPr>
        <w:pStyle w:val="GraphicAnchor"/>
      </w:pPr>
    </w:p>
    <w:p w14:paraId="242EEB85" w14:textId="77777777" w:rsidR="00EA41DD" w:rsidRDefault="00EA41DD" w:rsidP="00EA41DD">
      <w:pPr>
        <w:pStyle w:val="GraphicAnchor"/>
      </w:pPr>
    </w:p>
    <w:p w14:paraId="23D4C6C6" w14:textId="77777777" w:rsidR="00EA41DD" w:rsidRDefault="00EA41DD" w:rsidP="00EA41DD">
      <w:pPr>
        <w:pStyle w:val="GraphicAnchor"/>
      </w:pPr>
    </w:p>
    <w:p w14:paraId="34DA5353" w14:textId="77777777" w:rsidR="00EA41DD" w:rsidRDefault="00EA41DD" w:rsidP="00EA41DD">
      <w:pPr>
        <w:pStyle w:val="GraphicAnchor"/>
      </w:pPr>
    </w:p>
    <w:p w14:paraId="36BB763D" w14:textId="77777777" w:rsidR="00EA41DD" w:rsidRDefault="00EA41DD" w:rsidP="00EA41DD">
      <w:pPr>
        <w:pStyle w:val="GraphicAnchor"/>
      </w:pPr>
    </w:p>
    <w:p w14:paraId="50B3C8E4" w14:textId="77777777" w:rsidR="00EA41DD" w:rsidRDefault="00EA41DD" w:rsidP="00EA41DD">
      <w:pPr>
        <w:pStyle w:val="GraphicAnchor"/>
      </w:pPr>
    </w:p>
    <w:p w14:paraId="1C2EBEA7" w14:textId="77777777" w:rsidR="00EA41DD" w:rsidRDefault="00EA41DD" w:rsidP="00EA41DD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EA41DD" w14:paraId="34F7FA04" w14:textId="77777777" w:rsidTr="00C728B8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854CEC1" w14:textId="77777777" w:rsidR="00EA41DD" w:rsidRDefault="00EA41DD" w:rsidP="00C728B8"/>
          <w:p w14:paraId="788CA3E4" w14:textId="77777777" w:rsidR="00EA41DD" w:rsidRDefault="00EA41DD" w:rsidP="00C728B8"/>
          <w:p w14:paraId="4678639B" w14:textId="77777777" w:rsidR="00EA41DD" w:rsidRDefault="00EA41DD" w:rsidP="00C728B8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91FBDE" w14:textId="048F1A25" w:rsidR="00EA41DD" w:rsidRDefault="002B773A" w:rsidP="00C728B8">
            <w:pPr>
              <w:pStyle w:val="Heading4"/>
            </w:pPr>
            <w:r>
              <w:t>Part B – Data Science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62781CDB" w14:textId="77777777" w:rsidR="00EA41DD" w:rsidRDefault="00EA41DD" w:rsidP="00C728B8"/>
        </w:tc>
      </w:tr>
      <w:tr w:rsidR="00EA41DD" w14:paraId="067AB892" w14:textId="77777777" w:rsidTr="00C728B8">
        <w:tc>
          <w:tcPr>
            <w:tcW w:w="2158" w:type="dxa"/>
            <w:gridSpan w:val="2"/>
          </w:tcPr>
          <w:p w14:paraId="283F39FB" w14:textId="77777777" w:rsidR="00EA41DD" w:rsidRDefault="00EA41DD" w:rsidP="00C728B8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CA01373" w14:textId="77777777" w:rsidR="00EA41DD" w:rsidRDefault="00EA41DD" w:rsidP="00C728B8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416DE45" w14:textId="77777777" w:rsidR="00EA41DD" w:rsidRDefault="00EA41DD" w:rsidP="00C728B8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C59DF73" w14:textId="77777777" w:rsidR="00EA41DD" w:rsidRDefault="00EA41DD" w:rsidP="00C728B8"/>
        </w:tc>
        <w:tc>
          <w:tcPr>
            <w:tcW w:w="2158" w:type="dxa"/>
            <w:gridSpan w:val="2"/>
          </w:tcPr>
          <w:p w14:paraId="5EDE0535" w14:textId="77777777" w:rsidR="00EA41DD" w:rsidRDefault="00EA41DD" w:rsidP="00C728B8"/>
        </w:tc>
      </w:tr>
      <w:tr w:rsidR="00573F42" w14:paraId="4E649AE5" w14:textId="77777777" w:rsidTr="002B773A">
        <w:trPr>
          <w:trHeight w:val="4546"/>
        </w:trPr>
        <w:tc>
          <w:tcPr>
            <w:tcW w:w="1079" w:type="dxa"/>
          </w:tcPr>
          <w:p w14:paraId="2D076540" w14:textId="77777777" w:rsidR="00573F42" w:rsidRDefault="00573F42" w:rsidP="00573F42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4B741677" w14:textId="77777777" w:rsidR="00573F42" w:rsidRDefault="00573F42" w:rsidP="00573F42">
            <w:pPr>
              <w:pStyle w:val="Text"/>
              <w:rPr>
                <w:rFonts w:ascii="Arial" w:hAnsi="Arial" w:cs="Arial"/>
                <w:b/>
                <w:bCs/>
                <w:shd w:val="clear" w:color="auto" w:fill="FFFFFF"/>
              </w:rPr>
            </w:pPr>
          </w:p>
          <w:p w14:paraId="3F8EB4CA" w14:textId="77777777" w:rsidR="00573F42" w:rsidRDefault="00573F42" w:rsidP="00573F42">
            <w:pPr>
              <w:pStyle w:val="Text"/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 xml:space="preserve">1 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a.</w:t>
            </w:r>
            <w:r w:rsidRPr="003500CF"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2B773A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Create an array using numpy</w:t>
            </w:r>
          </w:p>
          <w:p w14:paraId="60BA6FE3" w14:textId="77777777" w:rsidR="00573F42" w:rsidRPr="00EA41DD" w:rsidRDefault="00573F42" w:rsidP="00573F42">
            <w:pPr>
              <w:pStyle w:val="Text"/>
              <w:rPr>
                <w:b/>
                <w:bCs/>
                <w:sz w:val="24"/>
                <w:szCs w:val="24"/>
              </w:rPr>
            </w:pPr>
          </w:p>
          <w:p w14:paraId="6B6354BE" w14:textId="77777777" w:rsidR="00573F42" w:rsidRDefault="00573F42" w:rsidP="00573F42">
            <w:pPr>
              <w:pStyle w:val="Text"/>
            </w:pPr>
            <w:r>
              <w:t>Code-</w:t>
            </w:r>
          </w:p>
          <w:p w14:paraId="5CB6F1D6" w14:textId="77777777" w:rsidR="00573F42" w:rsidRDefault="00573F42" w:rsidP="00573F42">
            <w:pPr>
              <w:pStyle w:val="Text"/>
            </w:pPr>
            <w:r w:rsidRPr="006E0488">
              <w:rPr>
                <w:noProof/>
              </w:rPr>
              <w:drawing>
                <wp:inline distT="0" distB="0" distL="0" distR="0" wp14:anchorId="6AACCA1B" wp14:editId="01D256CA">
                  <wp:extent cx="3232404" cy="1257462"/>
                  <wp:effectExtent l="0" t="0" r="6350" b="0"/>
                  <wp:docPr id="1697123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12322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593" cy="126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87F79" w14:textId="77777777" w:rsidR="00573F42" w:rsidRDefault="00573F42" w:rsidP="00573F42">
            <w:pPr>
              <w:pStyle w:val="Text"/>
            </w:pPr>
          </w:p>
          <w:p w14:paraId="50EF31E7" w14:textId="77777777" w:rsidR="00573F42" w:rsidRDefault="00573F42" w:rsidP="00573F42">
            <w:pPr>
              <w:pStyle w:val="Text"/>
            </w:pPr>
            <w:r>
              <w:t>Output-</w:t>
            </w:r>
          </w:p>
          <w:p w14:paraId="035A48F5" w14:textId="77777777" w:rsidR="00573F42" w:rsidRDefault="00573F42" w:rsidP="00573F42">
            <w:pPr>
              <w:pStyle w:val="Text"/>
            </w:pPr>
            <w:r w:rsidRPr="006E0488">
              <w:rPr>
                <w:noProof/>
              </w:rPr>
              <w:drawing>
                <wp:inline distT="0" distB="0" distL="0" distR="0" wp14:anchorId="7D5822D9" wp14:editId="393DEA20">
                  <wp:extent cx="5481320" cy="506730"/>
                  <wp:effectExtent l="0" t="0" r="5080" b="7620"/>
                  <wp:docPr id="263950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95052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D90E8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529CED12" w14:textId="77777777" w:rsidR="00573F42" w:rsidRPr="003500CF" w:rsidRDefault="00573F42" w:rsidP="00573F42">
            <w:pPr>
              <w:pStyle w:val="Text"/>
              <w:rPr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1 b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.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654D24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Add two arrays</w:t>
            </w:r>
          </w:p>
          <w:p w14:paraId="693FAEBE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4B1F9BBE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16A6B75F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noProof/>
              </w:rPr>
            </w:pPr>
            <w:r w:rsidRPr="00BD0802">
              <w:rPr>
                <w:noProof/>
              </w:rPr>
              <w:drawing>
                <wp:inline distT="0" distB="0" distL="0" distR="0" wp14:anchorId="174BB1CF" wp14:editId="4DF1000E">
                  <wp:extent cx="2749421" cy="1217683"/>
                  <wp:effectExtent l="0" t="0" r="0" b="1905"/>
                  <wp:docPr id="1580099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9968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391" cy="1227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567D8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noProof/>
              </w:rPr>
            </w:pPr>
          </w:p>
          <w:p w14:paraId="59FD8303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noProof/>
              </w:rPr>
            </w:pPr>
            <w:r w:rsidRPr="00BD0802">
              <w:rPr>
                <w:i/>
                <w:iCs/>
                <w:noProof/>
              </w:rPr>
              <w:t>Output-</w:t>
            </w:r>
          </w:p>
          <w:p w14:paraId="6D97F71C" w14:textId="77777777" w:rsidR="00573F42" w:rsidRPr="009404B1" w:rsidRDefault="00573F42" w:rsidP="00573F42">
            <w:pPr>
              <w:pStyle w:val="Text"/>
              <w:tabs>
                <w:tab w:val="left" w:pos="1302"/>
              </w:tabs>
              <w:rPr>
                <w:noProof/>
              </w:rPr>
            </w:pPr>
            <w:r w:rsidRPr="00BD0802">
              <w:rPr>
                <w:noProof/>
              </w:rPr>
              <w:drawing>
                <wp:inline distT="0" distB="0" distL="0" distR="0" wp14:anchorId="319BF938" wp14:editId="47B4B4E8">
                  <wp:extent cx="5481320" cy="177165"/>
                  <wp:effectExtent l="0" t="0" r="5080" b="0"/>
                  <wp:docPr id="334477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47716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FD206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00591CE8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75B692F8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7831381E" w14:textId="77777777" w:rsidR="00573F42" w:rsidRPr="00BD0802" w:rsidRDefault="00573F42" w:rsidP="00573F42">
            <w:pPr>
              <w:pStyle w:val="Text"/>
              <w:rPr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1 c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.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AC093B">
              <w:rPr>
                <w:rFonts w:ascii="Aptos Display" w:hAnsi="Aptos Display" w:cs="Courier New"/>
                <w:b/>
                <w:bCs/>
                <w:sz w:val="24"/>
                <w:szCs w:val="24"/>
                <w:shd w:val="clear" w:color="auto" w:fill="FFFFFF"/>
              </w:rPr>
              <w:t xml:space="preserve">Create a scatter plot for given data. </w:t>
            </w:r>
            <w:r w:rsidRPr="00AC093B">
              <w:rPr>
                <w:rFonts w:ascii="Aptos Display" w:hAnsi="Aptos Display" w:cs="Courier New"/>
                <w:b/>
                <w:bCs/>
                <w:sz w:val="24"/>
                <w:szCs w:val="24"/>
                <w:shd w:val="clear" w:color="auto" w:fill="FFFFFF"/>
              </w:rPr>
              <w:br/>
              <w:t xml:space="preserve">i) x = ['Ram','Shyam','Jeena','Sheena','Tam','Tom']  </w:t>
            </w:r>
            <w:r w:rsidRPr="00AC093B">
              <w:rPr>
                <w:rFonts w:ascii="Aptos Display" w:hAnsi="Aptos Display" w:cs="Courier New"/>
                <w:b/>
                <w:bCs/>
                <w:sz w:val="24"/>
                <w:szCs w:val="24"/>
                <w:shd w:val="clear" w:color="auto" w:fill="FFFFFF"/>
              </w:rPr>
              <w:br/>
              <w:t xml:space="preserve">y = [99,86,87,88,91,86] </w:t>
            </w:r>
            <w:r w:rsidRPr="00AC093B">
              <w:rPr>
                <w:rFonts w:ascii="Aptos Display" w:hAnsi="Aptos Display" w:cs="Courier New"/>
                <w:b/>
                <w:bCs/>
                <w:shd w:val="clear" w:color="auto" w:fill="FFFFFF"/>
              </w:rPr>
              <w:br/>
            </w:r>
          </w:p>
          <w:p w14:paraId="1342C113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02F5B838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27A8E64E" w14:textId="77777777" w:rsidR="00573F42" w:rsidRDefault="00573F42" w:rsidP="00573F42">
            <w:pPr>
              <w:pStyle w:val="Text"/>
            </w:pPr>
            <w:r w:rsidRPr="00BD0802">
              <w:drawing>
                <wp:inline distT="0" distB="0" distL="0" distR="0" wp14:anchorId="7A8D00C5" wp14:editId="0E637344">
                  <wp:extent cx="3670041" cy="1489292"/>
                  <wp:effectExtent l="0" t="0" r="6985" b="0"/>
                  <wp:docPr id="32549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970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94" cy="149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80D64" w14:textId="77777777" w:rsidR="00573F42" w:rsidRDefault="00573F42" w:rsidP="00573F42">
            <w:pPr>
              <w:pStyle w:val="Text"/>
            </w:pPr>
          </w:p>
          <w:p w14:paraId="054671A6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7A82A93E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1A3BBB8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BD0802">
              <w:rPr>
                <w:i/>
                <w:iCs/>
              </w:rPr>
              <w:drawing>
                <wp:inline distT="0" distB="0" distL="0" distR="0" wp14:anchorId="1849A82F" wp14:editId="5CC5DA8E">
                  <wp:extent cx="4752392" cy="4146782"/>
                  <wp:effectExtent l="0" t="0" r="0" b="6350"/>
                  <wp:docPr id="1241836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8365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940" cy="417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52FA1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21E0E64B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BEF9011" w14:textId="77777777" w:rsidR="00573F42" w:rsidRDefault="00573F42" w:rsidP="00573F42">
            <w:pPr>
              <w:pStyle w:val="Text"/>
              <w:rPr>
                <w:rFonts w:ascii="Arial" w:hAnsi="Arial" w:cs="Arial"/>
                <w:b/>
                <w:bCs/>
                <w:shd w:val="clear" w:color="auto" w:fill="FFFFFF"/>
              </w:rPr>
            </w:pPr>
          </w:p>
          <w:p w14:paraId="4076ABF0" w14:textId="77777777" w:rsidR="00573F42" w:rsidRDefault="00573F42" w:rsidP="00573F42">
            <w:pPr>
              <w:pStyle w:val="Text"/>
              <w:rPr>
                <w:rFonts w:ascii="Arial" w:hAnsi="Arial" w:cs="Arial"/>
                <w:b/>
                <w:bCs/>
                <w:shd w:val="clear" w:color="auto" w:fill="FFFFFF"/>
              </w:rPr>
            </w:pPr>
          </w:p>
          <w:p w14:paraId="23AEEA8F" w14:textId="77777777" w:rsidR="00573F42" w:rsidRDefault="00573F42" w:rsidP="00573F42">
            <w:pPr>
              <w:pStyle w:val="Text"/>
              <w:rPr>
                <w:rFonts w:ascii="Arial" w:hAnsi="Arial" w:cs="Arial"/>
                <w:b/>
                <w:bCs/>
                <w:shd w:val="clear" w:color="auto" w:fill="FFFFFF"/>
              </w:rPr>
            </w:pPr>
          </w:p>
          <w:p w14:paraId="086937A9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rFonts w:ascii="Aptos Display" w:hAnsi="Aptos Display" w:cs="Courier New"/>
                <w:b/>
                <w:bCs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1 c</w:t>
            </w:r>
            <w:r w:rsidRPr="003500CF">
              <w:rPr>
                <w:rFonts w:ascii="Arial" w:hAnsi="Arial" w:cs="Arial"/>
                <w:b/>
                <w:bCs/>
                <w:shd w:val="clear" w:color="auto" w:fill="FFFFFF"/>
              </w:rPr>
              <w:t>.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AC093B">
              <w:rPr>
                <w:rFonts w:ascii="Aptos Display" w:hAnsi="Aptos Display" w:cs="Courier New"/>
                <w:b/>
                <w:bCs/>
                <w:shd w:val="clear" w:color="auto" w:fill="FFFFFF"/>
              </w:rPr>
              <w:t>ii) Change the color of the scatterplot to green.</w:t>
            </w:r>
          </w:p>
          <w:p w14:paraId="4788FB5A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6D1F84EF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6D3BAB79" w14:textId="77777777" w:rsidR="00573F42" w:rsidRDefault="00573F42" w:rsidP="00573F42">
            <w:pPr>
              <w:pStyle w:val="Text"/>
            </w:pPr>
            <w:r w:rsidRPr="00BD0802">
              <w:drawing>
                <wp:inline distT="0" distB="0" distL="0" distR="0" wp14:anchorId="2D5E5E5E" wp14:editId="1856FB64">
                  <wp:extent cx="3160653" cy="1405812"/>
                  <wp:effectExtent l="0" t="0" r="1905" b="4445"/>
                  <wp:docPr id="1480327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32724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31" cy="140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E3B77" w14:textId="77777777" w:rsidR="00573F42" w:rsidRDefault="00573F42" w:rsidP="00573F42">
            <w:pPr>
              <w:pStyle w:val="Text"/>
            </w:pPr>
          </w:p>
          <w:p w14:paraId="79AC1D78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5AF36B3F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7662408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BD0802">
              <w:rPr>
                <w:i/>
                <w:iCs/>
              </w:rPr>
              <w:drawing>
                <wp:inline distT="0" distB="0" distL="0" distR="0" wp14:anchorId="5BF6EA7E" wp14:editId="2A8EC256">
                  <wp:extent cx="4491135" cy="3888640"/>
                  <wp:effectExtent l="0" t="0" r="5080" b="0"/>
                  <wp:docPr id="284988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98819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717" cy="3891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12012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58B83239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2D6B8CD3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2064582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5A55150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22D2FAD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A8AA983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5495B9C4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F04875F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BCA01F5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FB9E18E" w14:textId="77777777" w:rsidR="00573F42" w:rsidRPr="00BD0802" w:rsidRDefault="00573F42" w:rsidP="00573F42">
            <w:pPr>
              <w:pStyle w:val="Text"/>
              <w:rPr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2. i)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AC093B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The width of the bars to 0.1</w:t>
            </w:r>
          </w:p>
          <w:p w14:paraId="290EDE5A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3A74ED66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32C43F91" w14:textId="77777777" w:rsidR="00573F42" w:rsidRDefault="00573F42" w:rsidP="00573F42">
            <w:pPr>
              <w:pStyle w:val="Text"/>
            </w:pPr>
            <w:r w:rsidRPr="003D2562">
              <w:drawing>
                <wp:inline distT="0" distB="0" distL="0" distR="0" wp14:anchorId="41C2198F" wp14:editId="4E5B6541">
                  <wp:extent cx="5128048" cy="2127379"/>
                  <wp:effectExtent l="0" t="0" r="0" b="6350"/>
                  <wp:docPr id="998346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3464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188" cy="214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76B87" w14:textId="77777777" w:rsidR="00573F42" w:rsidRDefault="00573F42" w:rsidP="00573F42">
            <w:pPr>
              <w:pStyle w:val="Text"/>
            </w:pPr>
          </w:p>
          <w:p w14:paraId="5674E951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5E27A902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28B90BD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3D2562">
              <w:rPr>
                <w:i/>
                <w:iCs/>
              </w:rPr>
              <w:drawing>
                <wp:inline distT="0" distB="0" distL="0" distR="0" wp14:anchorId="23485471" wp14:editId="28DC471F">
                  <wp:extent cx="4870580" cy="3818823"/>
                  <wp:effectExtent l="0" t="0" r="6350" b="0"/>
                  <wp:docPr id="133791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179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603" cy="3837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C626D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A98B92E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004DB6D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2562A38A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5428AEC9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7C64410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C2DFAFE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2. ii)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C</w:t>
            </w:r>
            <w:r w:rsidRPr="003D2562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olor to red</w:t>
            </w:r>
          </w:p>
          <w:p w14:paraId="1B02D2AB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5658AF47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234929BC" w14:textId="77777777" w:rsidR="00573F42" w:rsidRDefault="00573F42" w:rsidP="00573F42">
            <w:pPr>
              <w:pStyle w:val="Text"/>
            </w:pPr>
            <w:r w:rsidRPr="003D2562">
              <w:drawing>
                <wp:inline distT="0" distB="0" distL="0" distR="0" wp14:anchorId="25A14276" wp14:editId="367F664F">
                  <wp:extent cx="4285861" cy="1547617"/>
                  <wp:effectExtent l="0" t="0" r="635" b="0"/>
                  <wp:docPr id="692529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52946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121" cy="156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2DD33" w14:textId="77777777" w:rsidR="00573F42" w:rsidRDefault="00573F42" w:rsidP="00573F42">
            <w:pPr>
              <w:pStyle w:val="Text"/>
            </w:pPr>
          </w:p>
          <w:p w14:paraId="5C7CC771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39FC12B1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665E592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3D2562">
              <w:rPr>
                <w:i/>
                <w:iCs/>
              </w:rPr>
              <w:drawing>
                <wp:inline distT="0" distB="0" distL="0" distR="0" wp14:anchorId="5084BC71" wp14:editId="0F3E096E">
                  <wp:extent cx="4475804" cy="3461074"/>
                  <wp:effectExtent l="0" t="0" r="1270" b="6350"/>
                  <wp:docPr id="2040639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63901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07" cy="346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4E0A3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47CABBCF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793D1EF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CE9A095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79C23709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2AC65C57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16D14A0D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7612A365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4134F41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3D44A4E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72335612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3679D22C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2. iii)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T</w:t>
            </w:r>
            <w:r w:rsidRPr="003D2562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itle to BAR CHART and its font size as 30 and color as yellow.</w:t>
            </w:r>
          </w:p>
          <w:p w14:paraId="7A80AF88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35DAF489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2BE3F6A0" w14:textId="77777777" w:rsidR="00573F42" w:rsidRDefault="00573F42" w:rsidP="00573F42">
            <w:pPr>
              <w:pStyle w:val="Text"/>
            </w:pPr>
            <w:r w:rsidRPr="001307DE">
              <w:drawing>
                <wp:inline distT="0" distB="0" distL="0" distR="0" wp14:anchorId="59FC7449" wp14:editId="4505FE9E">
                  <wp:extent cx="5481320" cy="2331085"/>
                  <wp:effectExtent l="0" t="0" r="5080" b="0"/>
                  <wp:docPr id="1438577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57773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791D35" w14:textId="77777777" w:rsidR="00573F42" w:rsidRDefault="00573F42" w:rsidP="00573F42">
            <w:pPr>
              <w:pStyle w:val="Text"/>
            </w:pPr>
          </w:p>
          <w:p w14:paraId="3862663A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31F88F18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27966543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1307DE">
              <w:rPr>
                <w:i/>
                <w:iCs/>
              </w:rPr>
              <w:drawing>
                <wp:inline distT="0" distB="0" distL="0" distR="0" wp14:anchorId="1205D508" wp14:editId="04CA6163">
                  <wp:extent cx="4805917" cy="3629492"/>
                  <wp:effectExtent l="0" t="0" r="0" b="9525"/>
                  <wp:docPr id="82818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189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478" cy="3632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77123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4B7C3597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7720AE94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3BD663F8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2AC5F2D8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7020278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73255955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3. i)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Pr="00573F42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 xml:space="preserve">Change the color of the wedges to any color of your choice </w:t>
            </w:r>
          </w:p>
          <w:p w14:paraId="7AE1045E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257178F8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0D3A8E73" w14:textId="77777777" w:rsidR="00573F42" w:rsidRDefault="00573F42" w:rsidP="00573F42">
            <w:pPr>
              <w:pStyle w:val="Text"/>
            </w:pPr>
            <w:r w:rsidRPr="00573F42">
              <w:drawing>
                <wp:inline distT="0" distB="0" distL="0" distR="0" wp14:anchorId="6306BF65" wp14:editId="14E97AE2">
                  <wp:extent cx="5481320" cy="3597275"/>
                  <wp:effectExtent l="0" t="0" r="5080" b="3175"/>
                  <wp:docPr id="152530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3051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59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788C7" w14:textId="77777777" w:rsidR="00573F42" w:rsidRDefault="00573F42" w:rsidP="00573F42">
            <w:pPr>
              <w:pStyle w:val="Text"/>
            </w:pPr>
          </w:p>
          <w:p w14:paraId="76C6FA34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4A799AC5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49DC2D7E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573F42">
              <w:rPr>
                <w:i/>
                <w:iCs/>
              </w:rPr>
              <w:drawing>
                <wp:inline distT="0" distB="0" distL="0" distR="0" wp14:anchorId="5C1BE6DF" wp14:editId="3574F0C0">
                  <wp:extent cx="4260980" cy="3494566"/>
                  <wp:effectExtent l="0" t="0" r="6350" b="0"/>
                  <wp:docPr id="308438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43879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815" cy="3496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95215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</w:p>
          <w:p w14:paraId="508EB2B0" w14:textId="157CF460" w:rsidR="00573F42" w:rsidRDefault="00573F42" w:rsidP="00573F42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 xml:space="preserve">3. </w:t>
            </w:r>
            <w:r w:rsidR="008E46F7">
              <w:rPr>
                <w:rFonts w:ascii="Arial" w:hAnsi="Arial" w:cs="Arial"/>
                <w:b/>
                <w:bCs/>
                <w:shd w:val="clear" w:color="auto" w:fill="FFFFFF"/>
              </w:rPr>
              <w:t>i</w:t>
            </w:r>
            <w:r>
              <w:rPr>
                <w:rFonts w:ascii="Arial" w:hAnsi="Arial" w:cs="Arial"/>
                <w:b/>
                <w:bCs/>
                <w:shd w:val="clear" w:color="auto" w:fill="FFFFFF"/>
              </w:rPr>
              <w:t>i)</w:t>
            </w:r>
            <w:r>
              <w:rPr>
                <w:rFonts w:ascii="Courier New" w:hAnsi="Courier New" w:cs="Courier New"/>
                <w:b/>
                <w:bCs/>
                <w:shd w:val="clear" w:color="auto" w:fill="FFFFFF"/>
              </w:rPr>
              <w:t xml:space="preserve"> </w:t>
            </w:r>
            <w:r w:rsidR="008E46F7" w:rsidRPr="008E46F7"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  <w:t>Give the title as ‘Name of the student’.</w:t>
            </w:r>
          </w:p>
          <w:p w14:paraId="0D69F996" w14:textId="77777777" w:rsidR="00573F42" w:rsidRDefault="00573F42" w:rsidP="00573F42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35989555" w14:textId="77777777" w:rsidR="00573F42" w:rsidRDefault="00573F42" w:rsidP="00573F42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39A5AD4E" w14:textId="164B531C" w:rsidR="00573F42" w:rsidRDefault="00573F42" w:rsidP="00573F42">
            <w:pPr>
              <w:pStyle w:val="Text"/>
            </w:pPr>
            <w:r w:rsidRPr="00573F42">
              <w:drawing>
                <wp:inline distT="0" distB="0" distL="0" distR="0" wp14:anchorId="62C00D3F" wp14:editId="66701C93">
                  <wp:extent cx="4665306" cy="3775698"/>
                  <wp:effectExtent l="0" t="0" r="2540" b="0"/>
                  <wp:docPr id="1592511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1195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076" cy="378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6517E" w14:textId="77777777" w:rsidR="00573F42" w:rsidRDefault="00573F42" w:rsidP="00573F42">
            <w:pPr>
              <w:pStyle w:val="Text"/>
            </w:pPr>
          </w:p>
          <w:p w14:paraId="3BA1258A" w14:textId="77777777" w:rsidR="00573F42" w:rsidRDefault="00573F42" w:rsidP="00573F42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302A0603" w14:textId="77777777" w:rsidR="00573F42" w:rsidRDefault="00573F42" w:rsidP="00573F42">
            <w:pPr>
              <w:pStyle w:val="Text"/>
              <w:rPr>
                <w:i/>
                <w:iCs/>
              </w:rPr>
            </w:pPr>
          </w:p>
          <w:p w14:paraId="0E3198EF" w14:textId="77777777" w:rsidR="00573F42" w:rsidRDefault="00573F42" w:rsidP="00573F42">
            <w:pPr>
              <w:pStyle w:val="Text"/>
              <w:jc w:val="center"/>
              <w:rPr>
                <w:i/>
                <w:iCs/>
              </w:rPr>
            </w:pPr>
            <w:r w:rsidRPr="00573F42">
              <w:rPr>
                <w:i/>
                <w:iCs/>
              </w:rPr>
              <w:drawing>
                <wp:inline distT="0" distB="0" distL="0" distR="0" wp14:anchorId="5FC42CAD" wp14:editId="2E695515">
                  <wp:extent cx="3259493" cy="2974845"/>
                  <wp:effectExtent l="0" t="0" r="0" b="0"/>
                  <wp:docPr id="438228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22892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711" cy="2979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BF357" w14:textId="77777777" w:rsidR="008E46F7" w:rsidRDefault="008E46F7" w:rsidP="00573F42">
            <w:pPr>
              <w:pStyle w:val="Text"/>
              <w:jc w:val="center"/>
              <w:rPr>
                <w:i/>
                <w:iCs/>
              </w:rPr>
            </w:pPr>
          </w:p>
          <w:p w14:paraId="7D6540EF" w14:textId="77777777" w:rsidR="008E46F7" w:rsidRDefault="008E46F7" w:rsidP="00573F42">
            <w:pPr>
              <w:pStyle w:val="Text"/>
              <w:jc w:val="center"/>
              <w:rPr>
                <w:i/>
                <w:iCs/>
              </w:rPr>
            </w:pPr>
          </w:p>
          <w:p w14:paraId="30D3DC9A" w14:textId="0B75C977" w:rsidR="008E46F7" w:rsidRDefault="008E46F7" w:rsidP="008E46F7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  <w:r w:rsidRPr="008E46F7">
              <w:rPr>
                <w:rFonts w:ascii="Arial" w:hAnsi="Arial" w:cs="Arial"/>
                <w:b/>
                <w:bCs/>
                <w:shd w:val="clear" w:color="auto" w:fill="FFFFFF"/>
              </w:rPr>
              <w:drawing>
                <wp:inline distT="0" distB="0" distL="0" distR="0" wp14:anchorId="40BE84A4" wp14:editId="136EEA79">
                  <wp:extent cx="4466253" cy="1615861"/>
                  <wp:effectExtent l="0" t="0" r="0" b="3810"/>
                  <wp:docPr id="1862528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52830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073" cy="162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D0107" w14:textId="77777777" w:rsidR="008E46F7" w:rsidRDefault="008E46F7" w:rsidP="008E46F7">
            <w:pPr>
              <w:pStyle w:val="Text"/>
              <w:tabs>
                <w:tab w:val="left" w:pos="1302"/>
              </w:tabs>
              <w:rPr>
                <w:i/>
                <w:iCs/>
              </w:rPr>
            </w:pPr>
          </w:p>
          <w:p w14:paraId="4AC2D404" w14:textId="77777777" w:rsidR="008E46F7" w:rsidRDefault="008E46F7" w:rsidP="008E46F7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2F4C6FA7" w14:textId="708AFAFA" w:rsidR="008E46F7" w:rsidRDefault="008E46F7" w:rsidP="008E46F7">
            <w:pPr>
              <w:pStyle w:val="Text"/>
            </w:pPr>
            <w:r w:rsidRPr="008E46F7">
              <w:drawing>
                <wp:inline distT="0" distB="0" distL="0" distR="0" wp14:anchorId="1ECB4B1F" wp14:editId="7AC90ADA">
                  <wp:extent cx="3390123" cy="3031977"/>
                  <wp:effectExtent l="0" t="0" r="1270" b="0"/>
                  <wp:docPr id="1226067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6709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780" cy="303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4171C" w14:textId="77777777" w:rsidR="008E46F7" w:rsidRDefault="008E46F7" w:rsidP="008E46F7">
            <w:pPr>
              <w:pStyle w:val="Text"/>
            </w:pPr>
          </w:p>
          <w:p w14:paraId="06473363" w14:textId="4754F579" w:rsidR="008E46F7" w:rsidRDefault="008E46F7" w:rsidP="008E46F7">
            <w:pPr>
              <w:pStyle w:val="Text"/>
              <w:rPr>
                <w:i/>
                <w:iCs/>
              </w:rPr>
            </w:pPr>
            <w:r w:rsidRPr="00BD0802">
              <w:rPr>
                <w:i/>
                <w:iCs/>
              </w:rPr>
              <w:t>Output</w:t>
            </w:r>
            <w:r>
              <w:rPr>
                <w:i/>
                <w:iCs/>
              </w:rPr>
              <w:t>-</w:t>
            </w:r>
          </w:p>
          <w:p w14:paraId="23184C36" w14:textId="77777777" w:rsidR="00122976" w:rsidRDefault="008E46F7" w:rsidP="00122976">
            <w:pPr>
              <w:pStyle w:val="Text"/>
              <w:jc w:val="center"/>
              <w:rPr>
                <w:i/>
                <w:iCs/>
              </w:rPr>
            </w:pPr>
            <w:r w:rsidRPr="008E46F7">
              <w:rPr>
                <w:i/>
                <w:iCs/>
              </w:rPr>
              <w:drawing>
                <wp:inline distT="0" distB="0" distL="0" distR="0" wp14:anchorId="4ADD594D" wp14:editId="288DEBC6">
                  <wp:extent cx="3760612" cy="2817845"/>
                  <wp:effectExtent l="0" t="0" r="0" b="1905"/>
                  <wp:docPr id="872844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4449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553" cy="282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E08F5" w14:textId="77777777" w:rsidR="00122976" w:rsidRDefault="00122976" w:rsidP="00122976">
            <w:pPr>
              <w:pStyle w:val="Text"/>
              <w:rPr>
                <w:i/>
                <w:iCs/>
              </w:rPr>
            </w:pPr>
          </w:p>
          <w:p w14:paraId="00A55F6C" w14:textId="77777777" w:rsidR="00122976" w:rsidRDefault="00122976" w:rsidP="00122976">
            <w:pPr>
              <w:pStyle w:val="Text"/>
              <w:rPr>
                <w:i/>
                <w:iCs/>
              </w:rPr>
            </w:pPr>
          </w:p>
          <w:p w14:paraId="4F003171" w14:textId="25CBF1C4" w:rsidR="0048659C" w:rsidRDefault="0048659C" w:rsidP="0048659C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hd w:val="clear" w:color="auto" w:fill="FFFFFF"/>
              </w:rPr>
            </w:pPr>
            <w:r>
              <w:rPr>
                <w:rFonts w:ascii="Arial" w:hAnsi="Arial" w:cs="Arial"/>
                <w:b/>
                <w:bCs/>
                <w:shd w:val="clear" w:color="auto" w:fill="FFFFFF"/>
              </w:rPr>
              <w:t>a)</w:t>
            </w:r>
            <w:r w:rsidRPr="0048659C">
              <w:rPr>
                <w:rFonts w:ascii="Arial" w:hAnsi="Arial" w:cs="Arial"/>
                <w:sz w:val="30"/>
                <w:szCs w:val="30"/>
                <w:shd w:val="clear" w:color="auto" w:fill="FFFFFF"/>
              </w:rPr>
              <w:t xml:space="preserve"> </w:t>
            </w:r>
            <w:r w:rsidRPr="0048659C">
              <w:rPr>
                <w:rFonts w:ascii="Arial" w:hAnsi="Arial" w:cs="Arial"/>
                <w:b/>
                <w:bCs/>
                <w:shd w:val="clear" w:color="auto" w:fill="FFFFFF"/>
              </w:rPr>
              <w:t>Display an image using opencv</w:t>
            </w:r>
          </w:p>
          <w:p w14:paraId="05100409" w14:textId="77777777" w:rsidR="0048659C" w:rsidRDefault="0048659C" w:rsidP="0048659C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hd w:val="clear" w:color="auto" w:fill="FFFFFF"/>
              </w:rPr>
            </w:pPr>
          </w:p>
          <w:p w14:paraId="4AB5F209" w14:textId="09234B0D" w:rsidR="0048659C" w:rsidRDefault="0048659C" w:rsidP="0048659C">
            <w:pPr>
              <w:pStyle w:val="Text"/>
              <w:tabs>
                <w:tab w:val="left" w:pos="1302"/>
              </w:tabs>
              <w:rPr>
                <w:rFonts w:ascii="Arial" w:hAnsi="Arial" w:cs="Arial"/>
                <w:b/>
                <w:bCs/>
                <w:sz w:val="24"/>
                <w:szCs w:val="24"/>
                <w:shd w:val="clear" w:color="auto" w:fill="FFFFFF"/>
              </w:rPr>
            </w:pPr>
          </w:p>
          <w:p w14:paraId="4DDABC89" w14:textId="3142F02A" w:rsidR="0048659C" w:rsidRDefault="0048659C" w:rsidP="0048659C">
            <w:pPr>
              <w:pStyle w:val="Text"/>
              <w:rPr>
                <w:i/>
                <w:iCs/>
              </w:rPr>
            </w:pPr>
            <w:r>
              <w:rPr>
                <w:i/>
                <w:iCs/>
              </w:rPr>
              <w:t>Code-</w:t>
            </w:r>
          </w:p>
          <w:p w14:paraId="72EB94DB" w14:textId="3C83C9C6" w:rsidR="00122976" w:rsidRDefault="0048659C" w:rsidP="00122976">
            <w:pPr>
              <w:pStyle w:val="Text"/>
              <w:rPr>
                <w:i/>
                <w:iCs/>
              </w:rPr>
            </w:pPr>
            <w:r w:rsidRPr="0048659C">
              <w:rPr>
                <w:i/>
                <w:iCs/>
              </w:rPr>
              <w:drawing>
                <wp:inline distT="0" distB="0" distL="0" distR="0" wp14:anchorId="1A447109" wp14:editId="7767F3ED">
                  <wp:extent cx="4951445" cy="1650290"/>
                  <wp:effectExtent l="0" t="0" r="1905" b="7620"/>
                  <wp:docPr id="560763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76388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176" cy="169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03C24" w14:textId="77777777" w:rsidR="0048659C" w:rsidRDefault="0048659C" w:rsidP="00122976">
            <w:pPr>
              <w:pStyle w:val="Text"/>
              <w:rPr>
                <w:i/>
                <w:iCs/>
              </w:rPr>
            </w:pPr>
          </w:p>
          <w:p w14:paraId="1F28DA9B" w14:textId="6B3EB852" w:rsidR="0048659C" w:rsidRDefault="0048659C" w:rsidP="00122976">
            <w:pPr>
              <w:pStyle w:val="Text"/>
              <w:rPr>
                <w:i/>
                <w:iCs/>
              </w:rPr>
            </w:pPr>
          </w:p>
          <w:p w14:paraId="57E7E127" w14:textId="75533CA6" w:rsidR="0048659C" w:rsidRPr="00BD0802" w:rsidRDefault="0048659C" w:rsidP="00122976">
            <w:pPr>
              <w:pStyle w:val="Text"/>
              <w:rPr>
                <w:i/>
                <w:iCs/>
              </w:rPr>
            </w:pPr>
          </w:p>
        </w:tc>
        <w:tc>
          <w:tcPr>
            <w:tcW w:w="1079" w:type="dxa"/>
          </w:tcPr>
          <w:p w14:paraId="75B57C0B" w14:textId="77777777" w:rsidR="00573F42" w:rsidRDefault="00573F42" w:rsidP="00573F42"/>
        </w:tc>
      </w:tr>
      <w:tr w:rsidR="00122976" w14:paraId="63685AF7" w14:textId="77777777" w:rsidTr="003616D4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3434A9F1" w14:textId="78CCB4A6" w:rsidR="00122976" w:rsidRDefault="00122976" w:rsidP="003616D4"/>
        </w:tc>
      </w:tr>
      <w:tr w:rsidR="00DA3B29" w14:paraId="3A37D874" w14:textId="77777777" w:rsidTr="003616D4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63046231" w14:textId="3B46D861" w:rsidR="00DA3B29" w:rsidRDefault="00DA3B29" w:rsidP="003616D4"/>
        </w:tc>
      </w:tr>
    </w:tbl>
    <w:tbl>
      <w:tblPr>
        <w:tblStyle w:val="TableGrid"/>
        <w:tblpPr w:leftFromText="180" w:rightFromText="180" w:vertAnchor="text" w:horzAnchor="margin" w:tblpY="-232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122976" w14:paraId="7D3B963C" w14:textId="77777777" w:rsidTr="00122976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C9CF3EC" w14:textId="5B479AC2" w:rsidR="00122976" w:rsidRDefault="00DA3B29" w:rsidP="00122976">
            <w:r w:rsidRPr="004909D9">
              <w:rPr>
                <w:noProof/>
                <w:lang w:eastAsia="en-AU"/>
              </w:rPr>
              <w:drawing>
                <wp:anchor distT="0" distB="0" distL="114300" distR="114300" simplePos="0" relativeHeight="251666432" behindDoc="1" locked="0" layoutInCell="1" allowOverlap="1" wp14:anchorId="3A062F88" wp14:editId="344AEE2B">
                  <wp:simplePos x="0" y="0"/>
                  <wp:positionH relativeFrom="margin">
                    <wp:posOffset>0</wp:posOffset>
                  </wp:positionH>
                  <wp:positionV relativeFrom="margin">
                    <wp:posOffset>-1761684</wp:posOffset>
                  </wp:positionV>
                  <wp:extent cx="6861176" cy="1944000"/>
                  <wp:effectExtent l="0" t="0" r="0" b="0"/>
                  <wp:wrapNone/>
                  <wp:docPr id="1182888843" name="Picture 118288884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1176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C46993F" w14:textId="3A14FD55" w:rsidR="00122976" w:rsidRDefault="00122976" w:rsidP="00122976">
            <w:pPr>
              <w:pStyle w:val="Heading4"/>
            </w:pPr>
            <w:r>
              <w:t xml:space="preserve">Part </w:t>
            </w:r>
            <w:r w:rsidR="00637E6B">
              <w:t>C</w:t>
            </w:r>
            <w:r>
              <w:t xml:space="preserve"> – </w:t>
            </w:r>
            <w:r w:rsidR="00637E6B">
              <w:t>Computer Vision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B71F11D" w14:textId="77777777" w:rsidR="00122976" w:rsidRDefault="00122976" w:rsidP="00122976"/>
        </w:tc>
      </w:tr>
      <w:tr w:rsidR="00122976" w14:paraId="63BA3549" w14:textId="77777777" w:rsidTr="00637E6B">
        <w:tc>
          <w:tcPr>
            <w:tcW w:w="2158" w:type="dxa"/>
          </w:tcPr>
          <w:p w14:paraId="71FF7E8B" w14:textId="6943EE8E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1A69959" w14:textId="77777777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F55D91B" w14:textId="77777777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B769855" w14:textId="43208B04" w:rsidR="00122976" w:rsidRDefault="00122976" w:rsidP="00122976"/>
        </w:tc>
        <w:tc>
          <w:tcPr>
            <w:tcW w:w="2158" w:type="dxa"/>
          </w:tcPr>
          <w:p w14:paraId="4FBEBF35" w14:textId="77777777" w:rsidR="00122976" w:rsidRDefault="00122976" w:rsidP="00122976"/>
        </w:tc>
      </w:tr>
      <w:tr w:rsidR="00122976" w14:paraId="05B95F4A" w14:textId="77777777" w:rsidTr="00637E6B">
        <w:trPr>
          <w:trHeight w:val="24"/>
        </w:trPr>
        <w:tc>
          <w:tcPr>
            <w:tcW w:w="2158" w:type="dxa"/>
          </w:tcPr>
          <w:p w14:paraId="609E614C" w14:textId="7843C774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70780AB" w14:textId="77777777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5DFF4B7" w14:textId="77777777" w:rsidR="00122976" w:rsidRDefault="00122976" w:rsidP="00122976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BBBED17" w14:textId="01582B4D" w:rsidR="00122976" w:rsidRDefault="00122976" w:rsidP="00122976"/>
        </w:tc>
        <w:tc>
          <w:tcPr>
            <w:tcW w:w="2158" w:type="dxa"/>
          </w:tcPr>
          <w:p w14:paraId="238378AE" w14:textId="3FA7A325" w:rsidR="00122976" w:rsidRDefault="00122976" w:rsidP="00122976"/>
        </w:tc>
      </w:tr>
    </w:tbl>
    <w:p w14:paraId="2EE0D485" w14:textId="1C06AA9F" w:rsidR="00122976" w:rsidRDefault="00122976" w:rsidP="00DA3B29">
      <w:pPr>
        <w:pStyle w:val="GraphicAnchor"/>
        <w:jc w:val="center"/>
      </w:pPr>
    </w:p>
    <w:p w14:paraId="0245CC29" w14:textId="77777777" w:rsidR="00122976" w:rsidRDefault="00122976" w:rsidP="00122976">
      <w:pPr>
        <w:pStyle w:val="GraphicAnchor"/>
      </w:pPr>
    </w:p>
    <w:p w14:paraId="1F8A02F7" w14:textId="7C5215FC" w:rsidR="00FE51C1" w:rsidRDefault="009F3D1E">
      <w:pPr>
        <w:rPr>
          <w:i/>
          <w:iCs/>
          <w:sz w:val="36"/>
          <w:szCs w:val="36"/>
        </w:rPr>
      </w:pPr>
      <w:r>
        <w:lastRenderedPageBreak/>
        <w:tab/>
        <w:t xml:space="preserve">       </w:t>
      </w:r>
      <w:r w:rsidRPr="009F3D1E">
        <w:rPr>
          <w:i/>
          <w:iCs/>
          <w:sz w:val="36"/>
          <w:szCs w:val="36"/>
        </w:rPr>
        <w:t>Output-</w:t>
      </w:r>
    </w:p>
    <w:p w14:paraId="7F78C715" w14:textId="77777777" w:rsidR="009F3D1E" w:rsidRDefault="009F3D1E">
      <w:pPr>
        <w:rPr>
          <w:i/>
          <w:iCs/>
        </w:rPr>
      </w:pPr>
    </w:p>
    <w:p w14:paraId="68BA686F" w14:textId="1F25F665" w:rsidR="009F3D1E" w:rsidRDefault="009F3D1E" w:rsidP="009F3D1E">
      <w:pPr>
        <w:jc w:val="center"/>
      </w:pPr>
      <w:r w:rsidRPr="009F3D1E">
        <w:rPr>
          <w:i/>
          <w:iCs/>
        </w:rPr>
        <w:drawing>
          <wp:inline distT="0" distB="0" distL="0" distR="0" wp14:anchorId="7B357519" wp14:editId="7637E057">
            <wp:extent cx="4014439" cy="2263697"/>
            <wp:effectExtent l="0" t="0" r="5715" b="3810"/>
            <wp:docPr id="10515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9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5446" cy="22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61B6" w14:textId="77777777" w:rsidR="009F3D1E" w:rsidRDefault="009F3D1E" w:rsidP="009F3D1E">
      <w:pPr>
        <w:jc w:val="center"/>
      </w:pPr>
    </w:p>
    <w:p w14:paraId="140E372E" w14:textId="77777777" w:rsidR="009F3D1E" w:rsidRDefault="009F3D1E" w:rsidP="009F3D1E"/>
    <w:p w14:paraId="1740FA0A" w14:textId="77777777" w:rsidR="009F3D1E" w:rsidRDefault="009F3D1E" w:rsidP="009F3D1E"/>
    <w:p w14:paraId="4BAF715A" w14:textId="77777777" w:rsidR="009F3D1E" w:rsidRDefault="009F3D1E" w:rsidP="009F3D1E"/>
    <w:p w14:paraId="7FF43DE4" w14:textId="74DD3025" w:rsidR="009F3D1E" w:rsidRDefault="009F3D1E" w:rsidP="009F3D1E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 xml:space="preserve">               b</w:t>
      </w:r>
      <w:r>
        <w:rPr>
          <w:rFonts w:ascii="Arial" w:hAnsi="Arial" w:cs="Arial"/>
          <w:b/>
          <w:bCs/>
          <w:shd w:val="clear" w:color="auto" w:fill="FFFFFF"/>
        </w:rPr>
        <w:t>)</w:t>
      </w:r>
      <w:r w:rsidRPr="0048659C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Pr="009F3D1E">
        <w:rPr>
          <w:rFonts w:ascii="Arial" w:hAnsi="Arial" w:cs="Arial"/>
          <w:b/>
          <w:bCs/>
          <w:shd w:val="clear" w:color="auto" w:fill="FFFFFF"/>
        </w:rPr>
        <w:t>Show an image using opencv in grey scale</w:t>
      </w:r>
    </w:p>
    <w:p w14:paraId="45534E67" w14:textId="77777777" w:rsidR="009F3D1E" w:rsidRPr="009F3D1E" w:rsidRDefault="009F3D1E" w:rsidP="009F3D1E">
      <w:pPr>
        <w:rPr>
          <w:b/>
          <w:bCs/>
        </w:rPr>
      </w:pPr>
    </w:p>
    <w:p w14:paraId="23270BD9" w14:textId="0ED72713" w:rsidR="009F3D1E" w:rsidRPr="009F3D1E" w:rsidRDefault="009F3D1E" w:rsidP="009F3D1E">
      <w:pPr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 w:rsidRPr="009F3D1E">
        <w:rPr>
          <w:i/>
          <w:iCs/>
          <w:sz w:val="36"/>
          <w:szCs w:val="36"/>
        </w:rPr>
        <w:t>Code</w:t>
      </w:r>
      <w:r w:rsidRPr="009F3D1E">
        <w:rPr>
          <w:i/>
          <w:iCs/>
          <w:sz w:val="36"/>
          <w:szCs w:val="36"/>
        </w:rPr>
        <w:t>-</w:t>
      </w:r>
    </w:p>
    <w:p w14:paraId="5781F95F" w14:textId="64BFD6B6" w:rsidR="009F3D1E" w:rsidRDefault="009F3D1E" w:rsidP="009F3D1E">
      <w:pPr>
        <w:tabs>
          <w:tab w:val="left" w:pos="1418"/>
        </w:tabs>
        <w:jc w:val="center"/>
      </w:pPr>
      <w:r w:rsidRPr="009F3D1E">
        <w:drawing>
          <wp:inline distT="0" distB="0" distL="0" distR="0" wp14:anchorId="2E9CE932" wp14:editId="20C54E75">
            <wp:extent cx="5347811" cy="1638014"/>
            <wp:effectExtent l="0" t="0" r="5715" b="635"/>
            <wp:docPr id="104357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74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3" cy="16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CDA2" w14:textId="77777777" w:rsidR="009F3D1E" w:rsidRDefault="009F3D1E" w:rsidP="009F3D1E">
      <w:pPr>
        <w:tabs>
          <w:tab w:val="left" w:pos="1418"/>
        </w:tabs>
      </w:pPr>
    </w:p>
    <w:p w14:paraId="5FD59DF8" w14:textId="2B2E9CE2" w:rsidR="009F3D1E" w:rsidRDefault="009F3D1E" w:rsidP="009F3D1E">
      <w:pPr>
        <w:rPr>
          <w:i/>
          <w:iCs/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>
        <w:rPr>
          <w:i/>
          <w:iCs/>
          <w:sz w:val="36"/>
          <w:szCs w:val="36"/>
        </w:rPr>
        <w:t>Output</w:t>
      </w:r>
      <w:r w:rsidRPr="009F3D1E">
        <w:rPr>
          <w:i/>
          <w:iCs/>
          <w:sz w:val="36"/>
          <w:szCs w:val="36"/>
        </w:rPr>
        <w:t>-</w:t>
      </w:r>
    </w:p>
    <w:p w14:paraId="338D4F7C" w14:textId="4F2F2615" w:rsidR="009F3D1E" w:rsidRPr="009F3D1E" w:rsidRDefault="009F3D1E" w:rsidP="009F3D1E">
      <w:pPr>
        <w:jc w:val="center"/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drawing>
          <wp:inline distT="0" distB="0" distL="0" distR="0" wp14:anchorId="204F4D05" wp14:editId="690B56F9">
            <wp:extent cx="4091940" cy="2282393"/>
            <wp:effectExtent l="0" t="0" r="3810" b="3810"/>
            <wp:docPr id="112347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766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3272" cy="22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F047" w14:textId="77777777" w:rsidR="009F3D1E" w:rsidRDefault="009F3D1E" w:rsidP="009F3D1E">
      <w:pPr>
        <w:tabs>
          <w:tab w:val="left" w:pos="1418"/>
        </w:tabs>
      </w:pPr>
    </w:p>
    <w:p w14:paraId="47B719BA" w14:textId="77777777" w:rsidR="009F3D1E" w:rsidRDefault="009F3D1E" w:rsidP="009F3D1E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</w:p>
    <w:p w14:paraId="25806AB0" w14:textId="48B730B4" w:rsidR="009F3D1E" w:rsidRDefault="009F3D1E" w:rsidP="009F3D1E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 xml:space="preserve">               </w:t>
      </w:r>
      <w:r>
        <w:rPr>
          <w:rFonts w:ascii="Arial" w:hAnsi="Arial" w:cs="Arial"/>
          <w:b/>
          <w:bCs/>
          <w:shd w:val="clear" w:color="auto" w:fill="FFFFFF"/>
        </w:rPr>
        <w:t>c</w:t>
      </w:r>
      <w:r>
        <w:rPr>
          <w:rFonts w:ascii="Arial" w:hAnsi="Arial" w:cs="Arial"/>
          <w:b/>
          <w:bCs/>
          <w:shd w:val="clear" w:color="auto" w:fill="FFFFFF"/>
        </w:rPr>
        <w:t>)</w:t>
      </w:r>
      <w:r w:rsidRPr="0048659C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Pr="009F3D1E">
        <w:rPr>
          <w:rFonts w:ascii="Arial" w:hAnsi="Arial" w:cs="Arial"/>
          <w:b/>
          <w:bCs/>
          <w:shd w:val="clear" w:color="auto" w:fill="FFFFFF"/>
        </w:rPr>
        <w:t xml:space="preserve">Display the size of an image using </w:t>
      </w:r>
      <w:proofErr w:type="spellStart"/>
      <w:proofErr w:type="gramStart"/>
      <w:r w:rsidRPr="009F3D1E">
        <w:rPr>
          <w:rFonts w:ascii="Arial" w:hAnsi="Arial" w:cs="Arial"/>
          <w:b/>
          <w:bCs/>
          <w:shd w:val="clear" w:color="auto" w:fill="FFFFFF"/>
        </w:rPr>
        <w:t>imgshape</w:t>
      </w:r>
      <w:proofErr w:type="spellEnd"/>
      <w:r w:rsidRPr="009F3D1E">
        <w:rPr>
          <w:rFonts w:ascii="Arial" w:hAnsi="Arial" w:cs="Arial"/>
          <w:b/>
          <w:bCs/>
          <w:shd w:val="clear" w:color="auto" w:fill="FFFFFF"/>
        </w:rPr>
        <w:t>(</w:t>
      </w:r>
      <w:proofErr w:type="gramEnd"/>
      <w:r w:rsidRPr="009F3D1E">
        <w:rPr>
          <w:rFonts w:ascii="Arial" w:hAnsi="Arial" w:cs="Arial"/>
          <w:b/>
          <w:bCs/>
          <w:shd w:val="clear" w:color="auto" w:fill="FFFFFF"/>
        </w:rPr>
        <w:t>)</w:t>
      </w:r>
    </w:p>
    <w:p w14:paraId="0BBCC1A8" w14:textId="77777777" w:rsidR="009F3D1E" w:rsidRPr="009F3D1E" w:rsidRDefault="009F3D1E" w:rsidP="009F3D1E">
      <w:pPr>
        <w:pStyle w:val="Text"/>
        <w:tabs>
          <w:tab w:val="left" w:pos="1302"/>
        </w:tabs>
        <w:rPr>
          <w:b/>
          <w:bCs/>
        </w:rPr>
      </w:pPr>
    </w:p>
    <w:p w14:paraId="4A89AAFE" w14:textId="0D642C7D" w:rsidR="009F3D1E" w:rsidRPr="009F3D1E" w:rsidRDefault="009F3D1E" w:rsidP="009F3D1E">
      <w:pPr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Code-</w:t>
      </w:r>
    </w:p>
    <w:p w14:paraId="1E71AFF0" w14:textId="1B90D8AE" w:rsidR="009F3D1E" w:rsidRDefault="0017006B" w:rsidP="0017006B">
      <w:pPr>
        <w:tabs>
          <w:tab w:val="left" w:pos="1418"/>
        </w:tabs>
        <w:jc w:val="center"/>
      </w:pPr>
      <w:r w:rsidRPr="0017006B">
        <w:drawing>
          <wp:inline distT="0" distB="0" distL="0" distR="0" wp14:anchorId="1ED5407D" wp14:editId="74429451">
            <wp:extent cx="5418966" cy="2103864"/>
            <wp:effectExtent l="0" t="0" r="0" b="0"/>
            <wp:docPr id="160943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70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3966" cy="21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F9D" w14:textId="77777777" w:rsidR="009F3D1E" w:rsidRDefault="009F3D1E" w:rsidP="009F3D1E">
      <w:pPr>
        <w:tabs>
          <w:tab w:val="left" w:pos="1418"/>
        </w:tabs>
      </w:pPr>
    </w:p>
    <w:p w14:paraId="1BD03112" w14:textId="77777777" w:rsidR="009F3D1E" w:rsidRDefault="009F3D1E" w:rsidP="009F3D1E">
      <w:pPr>
        <w:rPr>
          <w:i/>
          <w:iCs/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>
        <w:rPr>
          <w:i/>
          <w:iCs/>
          <w:sz w:val="36"/>
          <w:szCs w:val="36"/>
        </w:rPr>
        <w:t>Output</w:t>
      </w:r>
      <w:r w:rsidRPr="009F3D1E">
        <w:rPr>
          <w:i/>
          <w:iCs/>
          <w:sz w:val="36"/>
          <w:szCs w:val="36"/>
        </w:rPr>
        <w:t>-</w:t>
      </w:r>
    </w:p>
    <w:p w14:paraId="1CF73A83" w14:textId="710A9E11" w:rsidR="009F3D1E" w:rsidRPr="009F3D1E" w:rsidRDefault="0017006B" w:rsidP="009F3D1E">
      <w:pPr>
        <w:jc w:val="center"/>
        <w:rPr>
          <w:sz w:val="36"/>
          <w:szCs w:val="36"/>
        </w:rPr>
      </w:pPr>
      <w:r w:rsidRPr="0017006B">
        <w:rPr>
          <w:sz w:val="36"/>
          <w:szCs w:val="36"/>
        </w:rPr>
        <w:drawing>
          <wp:inline distT="0" distB="0" distL="0" distR="0" wp14:anchorId="3F5EF719" wp14:editId="50BB5C6C">
            <wp:extent cx="6858000" cy="510540"/>
            <wp:effectExtent l="0" t="0" r="0" b="3810"/>
            <wp:docPr id="113918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841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8FC" w14:textId="77777777" w:rsidR="009F3D1E" w:rsidRDefault="009F3D1E" w:rsidP="009F3D1E">
      <w:pPr>
        <w:tabs>
          <w:tab w:val="left" w:pos="1418"/>
        </w:tabs>
      </w:pPr>
    </w:p>
    <w:p w14:paraId="453003FA" w14:textId="77777777" w:rsidR="0017006B" w:rsidRDefault="0017006B" w:rsidP="009F3D1E">
      <w:pPr>
        <w:tabs>
          <w:tab w:val="left" w:pos="1418"/>
        </w:tabs>
      </w:pPr>
    </w:p>
    <w:p w14:paraId="55D407E3" w14:textId="77777777" w:rsidR="0017006B" w:rsidRDefault="0017006B" w:rsidP="009F3D1E">
      <w:pPr>
        <w:tabs>
          <w:tab w:val="left" w:pos="1418"/>
        </w:tabs>
      </w:pPr>
    </w:p>
    <w:p w14:paraId="788C752A" w14:textId="77777777" w:rsidR="0017006B" w:rsidRDefault="0017006B" w:rsidP="009F3D1E">
      <w:pPr>
        <w:tabs>
          <w:tab w:val="left" w:pos="1418"/>
        </w:tabs>
      </w:pPr>
    </w:p>
    <w:p w14:paraId="732A01B1" w14:textId="7A05A777" w:rsidR="0017006B" w:rsidRDefault="0017006B" w:rsidP="0017006B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 xml:space="preserve">               </w:t>
      </w:r>
      <w:r>
        <w:rPr>
          <w:rFonts w:ascii="Arial" w:hAnsi="Arial" w:cs="Arial"/>
          <w:b/>
          <w:bCs/>
          <w:shd w:val="clear" w:color="auto" w:fill="FFFFFF"/>
        </w:rPr>
        <w:t>d</w:t>
      </w:r>
      <w:r>
        <w:rPr>
          <w:rFonts w:ascii="Arial" w:hAnsi="Arial" w:cs="Arial"/>
          <w:b/>
          <w:bCs/>
          <w:shd w:val="clear" w:color="auto" w:fill="FFFFFF"/>
        </w:rPr>
        <w:t>)</w:t>
      </w:r>
      <w:r w:rsidRPr="0048659C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Pr="0017006B">
        <w:rPr>
          <w:rFonts w:ascii="Arial" w:hAnsi="Arial" w:cs="Arial"/>
          <w:b/>
          <w:bCs/>
          <w:shd w:val="clear" w:color="auto" w:fill="FFFFFF"/>
        </w:rPr>
        <w:t>Crop an image</w:t>
      </w:r>
    </w:p>
    <w:p w14:paraId="2D8FDFC2" w14:textId="77777777" w:rsidR="0017006B" w:rsidRPr="009F3D1E" w:rsidRDefault="0017006B" w:rsidP="0017006B">
      <w:pPr>
        <w:pStyle w:val="Text"/>
        <w:tabs>
          <w:tab w:val="left" w:pos="1302"/>
        </w:tabs>
        <w:rPr>
          <w:b/>
          <w:bCs/>
        </w:rPr>
      </w:pPr>
    </w:p>
    <w:p w14:paraId="0387E415" w14:textId="77777777" w:rsidR="0017006B" w:rsidRPr="009F3D1E" w:rsidRDefault="0017006B" w:rsidP="0017006B">
      <w:pPr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Code-</w:t>
      </w:r>
    </w:p>
    <w:p w14:paraId="0F459B80" w14:textId="6000B0B3" w:rsidR="0017006B" w:rsidRDefault="0017006B" w:rsidP="0017006B">
      <w:pPr>
        <w:tabs>
          <w:tab w:val="left" w:pos="1418"/>
        </w:tabs>
        <w:jc w:val="center"/>
      </w:pPr>
      <w:r w:rsidRPr="0017006B">
        <w:drawing>
          <wp:inline distT="0" distB="0" distL="0" distR="0" wp14:anchorId="1587A377" wp14:editId="03384C4D">
            <wp:extent cx="5452946" cy="1557624"/>
            <wp:effectExtent l="0" t="0" r="0" b="5080"/>
            <wp:docPr id="173941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170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4403" cy="15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34DE" w14:textId="77777777" w:rsidR="0017006B" w:rsidRDefault="0017006B" w:rsidP="0017006B">
      <w:pPr>
        <w:tabs>
          <w:tab w:val="left" w:pos="1418"/>
        </w:tabs>
      </w:pPr>
    </w:p>
    <w:p w14:paraId="37D831C5" w14:textId="77777777" w:rsidR="0017006B" w:rsidRDefault="0017006B" w:rsidP="0017006B">
      <w:pPr>
        <w:rPr>
          <w:i/>
          <w:iCs/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>
        <w:rPr>
          <w:i/>
          <w:iCs/>
          <w:sz w:val="36"/>
          <w:szCs w:val="36"/>
        </w:rPr>
        <w:t>Output</w:t>
      </w:r>
      <w:r w:rsidRPr="009F3D1E">
        <w:rPr>
          <w:i/>
          <w:iCs/>
          <w:sz w:val="36"/>
          <w:szCs w:val="36"/>
        </w:rPr>
        <w:t>-</w:t>
      </w:r>
    </w:p>
    <w:p w14:paraId="08A0CD8A" w14:textId="5D9B8ADB" w:rsidR="0017006B" w:rsidRPr="009F3D1E" w:rsidRDefault="0017006B" w:rsidP="0017006B">
      <w:pPr>
        <w:rPr>
          <w:sz w:val="36"/>
          <w:szCs w:val="36"/>
        </w:rPr>
      </w:pPr>
      <w:r>
        <w:rPr>
          <w:sz w:val="36"/>
          <w:szCs w:val="36"/>
        </w:rPr>
        <w:t xml:space="preserve">              </w:t>
      </w:r>
      <w:r w:rsidRPr="0017006B">
        <w:rPr>
          <w:sz w:val="36"/>
          <w:szCs w:val="36"/>
        </w:rPr>
        <w:drawing>
          <wp:inline distT="0" distB="0" distL="0" distR="0" wp14:anchorId="5A75BD3B" wp14:editId="7342D58D">
            <wp:extent cx="979558" cy="1248937"/>
            <wp:effectExtent l="0" t="0" r="0" b="8890"/>
            <wp:docPr id="74644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487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8976" cy="12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8AC5" w14:textId="77777777" w:rsidR="0017006B" w:rsidRDefault="0017006B" w:rsidP="0017006B">
      <w:pPr>
        <w:tabs>
          <w:tab w:val="left" w:pos="1418"/>
        </w:tabs>
      </w:pPr>
    </w:p>
    <w:p w14:paraId="535A7FA2" w14:textId="594F78F2" w:rsidR="0017006B" w:rsidRDefault="0017006B" w:rsidP="0017006B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 xml:space="preserve">               </w:t>
      </w:r>
      <w:r w:rsidR="003C25E3">
        <w:rPr>
          <w:rFonts w:ascii="Arial" w:hAnsi="Arial" w:cs="Arial"/>
          <w:b/>
          <w:bCs/>
          <w:shd w:val="clear" w:color="auto" w:fill="FFFFFF"/>
        </w:rPr>
        <w:t>e</w:t>
      </w:r>
      <w:r>
        <w:rPr>
          <w:rFonts w:ascii="Arial" w:hAnsi="Arial" w:cs="Arial"/>
          <w:b/>
          <w:bCs/>
          <w:shd w:val="clear" w:color="auto" w:fill="FFFFFF"/>
        </w:rPr>
        <w:t>)</w:t>
      </w:r>
      <w:r w:rsidRPr="0048659C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Pr="0017006B">
        <w:rPr>
          <w:rFonts w:ascii="Arial" w:hAnsi="Arial" w:cs="Arial"/>
          <w:b/>
          <w:bCs/>
          <w:shd w:val="clear" w:color="auto" w:fill="FFFFFF"/>
        </w:rPr>
        <w:t>Resizing image</w:t>
      </w:r>
    </w:p>
    <w:p w14:paraId="51DF4124" w14:textId="77777777" w:rsidR="0017006B" w:rsidRPr="009F3D1E" w:rsidRDefault="0017006B" w:rsidP="0017006B">
      <w:pPr>
        <w:pStyle w:val="Text"/>
        <w:tabs>
          <w:tab w:val="left" w:pos="1302"/>
        </w:tabs>
        <w:rPr>
          <w:b/>
          <w:bCs/>
        </w:rPr>
      </w:pPr>
    </w:p>
    <w:p w14:paraId="7CD2F35E" w14:textId="77777777" w:rsidR="0017006B" w:rsidRPr="009F3D1E" w:rsidRDefault="0017006B" w:rsidP="0017006B">
      <w:pPr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Code-</w:t>
      </w:r>
    </w:p>
    <w:p w14:paraId="43CF4F90" w14:textId="02CFFC5E" w:rsidR="0017006B" w:rsidRDefault="0017006B" w:rsidP="0017006B">
      <w:pPr>
        <w:tabs>
          <w:tab w:val="left" w:pos="1418"/>
        </w:tabs>
        <w:jc w:val="center"/>
      </w:pPr>
      <w:r w:rsidRPr="0017006B">
        <w:drawing>
          <wp:inline distT="0" distB="0" distL="0" distR="0" wp14:anchorId="00114C30" wp14:editId="6E190F0B">
            <wp:extent cx="5475249" cy="1508735"/>
            <wp:effectExtent l="0" t="0" r="0" b="0"/>
            <wp:docPr id="3382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234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2395" cy="15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F3E" w14:textId="77777777" w:rsidR="0017006B" w:rsidRDefault="0017006B" w:rsidP="0017006B">
      <w:pPr>
        <w:tabs>
          <w:tab w:val="left" w:pos="1418"/>
        </w:tabs>
      </w:pPr>
    </w:p>
    <w:p w14:paraId="511D0E87" w14:textId="77777777" w:rsidR="0017006B" w:rsidRDefault="0017006B" w:rsidP="0017006B">
      <w:pPr>
        <w:rPr>
          <w:i/>
          <w:iCs/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>
        <w:rPr>
          <w:i/>
          <w:iCs/>
          <w:sz w:val="36"/>
          <w:szCs w:val="36"/>
        </w:rPr>
        <w:t>Output</w:t>
      </w:r>
      <w:r w:rsidRPr="009F3D1E">
        <w:rPr>
          <w:i/>
          <w:iCs/>
          <w:sz w:val="36"/>
          <w:szCs w:val="36"/>
        </w:rPr>
        <w:t>-</w:t>
      </w:r>
    </w:p>
    <w:p w14:paraId="62C322F1" w14:textId="47CB8410" w:rsidR="0017006B" w:rsidRDefault="0017006B" w:rsidP="0017006B">
      <w:pPr>
        <w:rPr>
          <w:sz w:val="36"/>
          <w:szCs w:val="36"/>
        </w:rPr>
      </w:pPr>
      <w:r>
        <w:rPr>
          <w:sz w:val="36"/>
          <w:szCs w:val="36"/>
        </w:rPr>
        <w:t xml:space="preserve">              </w:t>
      </w:r>
      <w:r w:rsidR="00B36AA7" w:rsidRPr="00B36AA7">
        <w:rPr>
          <w:sz w:val="36"/>
          <w:szCs w:val="36"/>
        </w:rPr>
        <w:drawing>
          <wp:inline distT="0" distB="0" distL="0" distR="0" wp14:anchorId="659627E3" wp14:editId="13122A05">
            <wp:extent cx="1033346" cy="1330356"/>
            <wp:effectExtent l="0" t="0" r="0" b="3175"/>
            <wp:docPr id="189807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710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3346" cy="13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1AE" w14:textId="77777777" w:rsidR="00B36AA7" w:rsidRDefault="00B36AA7" w:rsidP="009F3D1E">
      <w:pPr>
        <w:tabs>
          <w:tab w:val="left" w:pos="1418"/>
        </w:tabs>
      </w:pPr>
    </w:p>
    <w:p w14:paraId="0FF926FC" w14:textId="77777777" w:rsidR="00B36AA7" w:rsidRDefault="00B36AA7" w:rsidP="009F3D1E">
      <w:pPr>
        <w:tabs>
          <w:tab w:val="left" w:pos="1418"/>
        </w:tabs>
      </w:pPr>
    </w:p>
    <w:p w14:paraId="2D55FBCA" w14:textId="77777777" w:rsidR="00B36AA7" w:rsidRDefault="00B36AA7" w:rsidP="00B36AA7">
      <w:pPr>
        <w:tabs>
          <w:tab w:val="left" w:pos="1418"/>
        </w:tabs>
      </w:pPr>
    </w:p>
    <w:p w14:paraId="56A95258" w14:textId="183B6B13" w:rsidR="00B36AA7" w:rsidRDefault="00B36AA7" w:rsidP="00B36AA7">
      <w:pPr>
        <w:pStyle w:val="Text"/>
        <w:tabs>
          <w:tab w:val="left" w:pos="1302"/>
        </w:tabs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t xml:space="preserve">               </w:t>
      </w:r>
      <w:r w:rsidR="003C25E3">
        <w:rPr>
          <w:rFonts w:ascii="Arial" w:hAnsi="Arial" w:cs="Arial"/>
          <w:b/>
          <w:bCs/>
          <w:shd w:val="clear" w:color="auto" w:fill="FFFFFF"/>
        </w:rPr>
        <w:t>g</w:t>
      </w:r>
      <w:r>
        <w:rPr>
          <w:rFonts w:ascii="Arial" w:hAnsi="Arial" w:cs="Arial"/>
          <w:b/>
          <w:bCs/>
          <w:shd w:val="clear" w:color="auto" w:fill="FFFFFF"/>
        </w:rPr>
        <w:t>)</w:t>
      </w:r>
      <w:r w:rsidRPr="0048659C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Pr="0017006B">
        <w:rPr>
          <w:rFonts w:ascii="Arial" w:hAnsi="Arial" w:cs="Arial"/>
          <w:b/>
          <w:bCs/>
          <w:shd w:val="clear" w:color="auto" w:fill="FFFFFF"/>
        </w:rPr>
        <w:t>Resizing image</w:t>
      </w:r>
    </w:p>
    <w:p w14:paraId="38C8CB44" w14:textId="77777777" w:rsidR="00B36AA7" w:rsidRPr="009F3D1E" w:rsidRDefault="00B36AA7" w:rsidP="00B36AA7">
      <w:pPr>
        <w:pStyle w:val="Text"/>
        <w:tabs>
          <w:tab w:val="left" w:pos="1302"/>
        </w:tabs>
        <w:rPr>
          <w:b/>
          <w:bCs/>
        </w:rPr>
      </w:pPr>
    </w:p>
    <w:p w14:paraId="0A2ACC9E" w14:textId="77777777" w:rsidR="00B36AA7" w:rsidRPr="009F3D1E" w:rsidRDefault="00B36AA7" w:rsidP="00B36AA7">
      <w:pPr>
        <w:rPr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Code-</w:t>
      </w:r>
    </w:p>
    <w:p w14:paraId="26F885DE" w14:textId="541FA7CC" w:rsidR="00B36AA7" w:rsidRDefault="00B36AA7" w:rsidP="00B36AA7">
      <w:pPr>
        <w:tabs>
          <w:tab w:val="left" w:pos="1418"/>
        </w:tabs>
        <w:jc w:val="center"/>
      </w:pPr>
      <w:r w:rsidRPr="00B36AA7">
        <w:drawing>
          <wp:inline distT="0" distB="0" distL="0" distR="0" wp14:anchorId="5D751CDE" wp14:editId="0E99FF65">
            <wp:extent cx="5334000" cy="1165578"/>
            <wp:effectExtent l="0" t="0" r="0" b="0"/>
            <wp:docPr id="356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6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1189" cy="11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5F88" w14:textId="77777777" w:rsidR="00B36AA7" w:rsidRDefault="00B36AA7" w:rsidP="00B36AA7">
      <w:pPr>
        <w:tabs>
          <w:tab w:val="left" w:pos="1418"/>
        </w:tabs>
      </w:pPr>
    </w:p>
    <w:p w14:paraId="1F419BA1" w14:textId="77777777" w:rsidR="00B36AA7" w:rsidRDefault="00B36AA7" w:rsidP="00B36AA7">
      <w:pPr>
        <w:rPr>
          <w:i/>
          <w:iCs/>
          <w:sz w:val="36"/>
          <w:szCs w:val="36"/>
        </w:rPr>
      </w:pPr>
      <w:r w:rsidRPr="009F3D1E">
        <w:rPr>
          <w:i/>
          <w:iCs/>
          <w:sz w:val="36"/>
          <w:szCs w:val="36"/>
        </w:rPr>
        <w:t xml:space="preserve">              </w:t>
      </w:r>
      <w:r>
        <w:rPr>
          <w:i/>
          <w:iCs/>
          <w:sz w:val="36"/>
          <w:szCs w:val="36"/>
        </w:rPr>
        <w:t>Output</w:t>
      </w:r>
      <w:r w:rsidRPr="009F3D1E">
        <w:rPr>
          <w:i/>
          <w:iCs/>
          <w:sz w:val="36"/>
          <w:szCs w:val="36"/>
        </w:rPr>
        <w:t>-</w:t>
      </w:r>
    </w:p>
    <w:p w14:paraId="32FC444F" w14:textId="59F432BC" w:rsidR="00B36AA7" w:rsidRDefault="00B36AA7" w:rsidP="00B36AA7">
      <w:pPr>
        <w:rPr>
          <w:sz w:val="36"/>
          <w:szCs w:val="36"/>
        </w:rPr>
      </w:pPr>
      <w:r>
        <w:rPr>
          <w:sz w:val="36"/>
          <w:szCs w:val="36"/>
        </w:rPr>
        <w:t xml:space="preserve">              </w:t>
      </w:r>
      <w:r w:rsidR="00416E65" w:rsidRPr="00416E65">
        <w:rPr>
          <w:sz w:val="36"/>
          <w:szCs w:val="36"/>
        </w:rPr>
        <w:drawing>
          <wp:inline distT="0" distB="0" distL="0" distR="0" wp14:anchorId="084B35D6" wp14:editId="60DCDB70">
            <wp:extent cx="1250843" cy="1434790"/>
            <wp:effectExtent l="0" t="0" r="6985" b="0"/>
            <wp:docPr id="70056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84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53446" cy="14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9DA7" w14:textId="77777777" w:rsidR="00B36AA7" w:rsidRDefault="00B36AA7" w:rsidP="009F3D1E">
      <w:pPr>
        <w:tabs>
          <w:tab w:val="left" w:pos="1418"/>
        </w:tabs>
      </w:pPr>
    </w:p>
    <w:p w14:paraId="794BCD1B" w14:textId="77777777" w:rsidR="003C25E3" w:rsidRDefault="003C25E3" w:rsidP="009F3D1E">
      <w:pPr>
        <w:tabs>
          <w:tab w:val="left" w:pos="1418"/>
        </w:tabs>
      </w:pPr>
    </w:p>
    <w:p w14:paraId="538BBC11" w14:textId="44EC2DAE" w:rsidR="003C25E3" w:rsidRPr="003C25E3" w:rsidRDefault="003C25E3" w:rsidP="003C25E3">
      <w:pPr>
        <w:tabs>
          <w:tab w:val="left" w:pos="1418"/>
        </w:tabs>
        <w:jc w:val="center"/>
        <w:rPr>
          <w:b/>
          <w:outline/>
          <w:color w:val="EBF1F7" w:themeColor="accent5"/>
          <w:sz w:val="96"/>
          <w:szCs w:val="9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3C25E3">
        <w:rPr>
          <w:b/>
          <w:outline/>
          <w:color w:val="EBF1F7" w:themeColor="accent5"/>
          <w:sz w:val="96"/>
          <w:szCs w:val="9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-Project File-</w:t>
      </w:r>
    </w:p>
    <w:p w14:paraId="7681B286" w14:textId="77777777" w:rsidR="003C25E3" w:rsidRDefault="003C25E3" w:rsidP="003C25E3">
      <w:pPr>
        <w:tabs>
          <w:tab w:val="left" w:pos="1418"/>
        </w:tabs>
        <w:jc w:val="center"/>
        <w:rPr>
          <w:color w:val="CDD1F0" w:themeColor="accent2" w:themeTint="33"/>
        </w:rPr>
      </w:pPr>
    </w:p>
    <w:p w14:paraId="613FB427" w14:textId="77777777" w:rsidR="009F511E" w:rsidRDefault="009F511E" w:rsidP="003C25E3">
      <w:pPr>
        <w:tabs>
          <w:tab w:val="left" w:pos="1418"/>
        </w:tabs>
        <w:jc w:val="center"/>
        <w:rPr>
          <w:color w:val="CDD1F0" w:themeColor="accent2" w:themeTint="33"/>
        </w:rPr>
      </w:pPr>
    </w:p>
    <w:p w14:paraId="6631DC23" w14:textId="77777777" w:rsidR="009F511E" w:rsidRDefault="009F511E" w:rsidP="003C25E3">
      <w:pPr>
        <w:tabs>
          <w:tab w:val="left" w:pos="1418"/>
        </w:tabs>
        <w:jc w:val="center"/>
        <w:rPr>
          <w:color w:val="CDD1F0" w:themeColor="accent2" w:themeTint="33"/>
        </w:rPr>
      </w:pPr>
    </w:p>
    <w:p w14:paraId="2870675B" w14:textId="77777777" w:rsidR="009F511E" w:rsidRDefault="009F511E" w:rsidP="009F511E">
      <w:pPr>
        <w:tabs>
          <w:tab w:val="left" w:pos="1418"/>
        </w:tabs>
        <w:jc w:val="center"/>
        <w:rPr>
          <w:b/>
          <w:color w:val="D6D5D5" w:themeColor="background2"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FA5D6E" w14:textId="02B71CB3" w:rsidR="009F511E" w:rsidRDefault="003C25E3" w:rsidP="009F511E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FD0A129" wp14:editId="34C40347">
            <wp:extent cx="4111083" cy="4111083"/>
            <wp:effectExtent l="0" t="0" r="3810" b="3810"/>
            <wp:docPr id="64253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795" cy="41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B104" w14:textId="5AE759E2" w:rsidR="003C25E3" w:rsidRDefault="003C25E3" w:rsidP="003C25E3">
      <w:pPr>
        <w:pStyle w:val="BodyText"/>
        <w:jc w:val="center"/>
      </w:pPr>
      <w:hyperlink r:id="rId53" w:history="1">
        <w:r w:rsidRPr="007D04B1">
          <w:rPr>
            <w:rStyle w:val="Hyperlink"/>
          </w:rPr>
          <w:t>https://github.com/arnav-notavaialable/Final-AI-Practicals-2023-24-</w:t>
        </w:r>
      </w:hyperlink>
    </w:p>
    <w:sectPr w:rsidR="003C25E3" w:rsidSect="00E464FE">
      <w:footerReference w:type="even" r:id="rId54"/>
      <w:footerReference w:type="default" r:id="rId5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822E02" w14:textId="77777777" w:rsidR="00E464FE" w:rsidRDefault="00E464FE" w:rsidP="00E74B29">
      <w:r>
        <w:separator/>
      </w:r>
    </w:p>
  </w:endnote>
  <w:endnote w:type="continuationSeparator" w:id="0">
    <w:p w14:paraId="75FC9A6E" w14:textId="77777777" w:rsidR="00E464FE" w:rsidRDefault="00E464F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4C0CD930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F4E24D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33AAB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B63B927" w14:textId="77777777" w:rsidTr="006709F1">
      <w:tc>
        <w:tcPr>
          <w:tcW w:w="1079" w:type="dxa"/>
        </w:tcPr>
        <w:p w14:paraId="60BE8A76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8D2B0A1" w14:textId="4A07A370" w:rsidR="00E74B29" w:rsidRPr="00874FE7" w:rsidRDefault="00FE51C1" w:rsidP="006709F1">
          <w:pPr>
            <w:pStyle w:val="Footer"/>
          </w:pPr>
          <w:r>
            <w:t>AI PRACTICAL FILE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15CEC936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909E35A" w14:textId="77777777" w:rsidR="00E74B29" w:rsidRPr="00E74B29" w:rsidRDefault="00E74B29" w:rsidP="006709F1">
          <w:pPr>
            <w:pStyle w:val="Footer"/>
          </w:pPr>
        </w:p>
      </w:tc>
    </w:tr>
  </w:tbl>
  <w:p w14:paraId="4BC2F59E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7A06D" w14:textId="77777777" w:rsidR="00E464FE" w:rsidRDefault="00E464FE" w:rsidP="00E74B29">
      <w:r>
        <w:separator/>
      </w:r>
    </w:p>
  </w:footnote>
  <w:footnote w:type="continuationSeparator" w:id="0">
    <w:p w14:paraId="529FC8A5" w14:textId="77777777" w:rsidR="00E464FE" w:rsidRDefault="00E464F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7397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DB3"/>
    <w:rsid w:val="00086FA5"/>
    <w:rsid w:val="000E4641"/>
    <w:rsid w:val="00122976"/>
    <w:rsid w:val="001307DE"/>
    <w:rsid w:val="00151F66"/>
    <w:rsid w:val="0017006B"/>
    <w:rsid w:val="00177F8D"/>
    <w:rsid w:val="00185F4A"/>
    <w:rsid w:val="001B2AAE"/>
    <w:rsid w:val="002B773A"/>
    <w:rsid w:val="002C4DB3"/>
    <w:rsid w:val="002D2200"/>
    <w:rsid w:val="003500CF"/>
    <w:rsid w:val="003C25E3"/>
    <w:rsid w:val="003D2562"/>
    <w:rsid w:val="0040564B"/>
    <w:rsid w:val="00416E65"/>
    <w:rsid w:val="0048120C"/>
    <w:rsid w:val="0048659C"/>
    <w:rsid w:val="004909D9"/>
    <w:rsid w:val="00521481"/>
    <w:rsid w:val="00573F42"/>
    <w:rsid w:val="005D0DB2"/>
    <w:rsid w:val="00637E6B"/>
    <w:rsid w:val="00654D24"/>
    <w:rsid w:val="00665110"/>
    <w:rsid w:val="006709F1"/>
    <w:rsid w:val="006C60E6"/>
    <w:rsid w:val="006E0488"/>
    <w:rsid w:val="007E5F1F"/>
    <w:rsid w:val="00837914"/>
    <w:rsid w:val="00874FE7"/>
    <w:rsid w:val="008E46F7"/>
    <w:rsid w:val="009404B1"/>
    <w:rsid w:val="00952F7D"/>
    <w:rsid w:val="0095496A"/>
    <w:rsid w:val="009A38BA"/>
    <w:rsid w:val="009D3AC0"/>
    <w:rsid w:val="009F3D1E"/>
    <w:rsid w:val="009F511E"/>
    <w:rsid w:val="00AC093B"/>
    <w:rsid w:val="00B27752"/>
    <w:rsid w:val="00B36AA7"/>
    <w:rsid w:val="00B43E11"/>
    <w:rsid w:val="00BD0802"/>
    <w:rsid w:val="00C755AB"/>
    <w:rsid w:val="00D43125"/>
    <w:rsid w:val="00D66A3A"/>
    <w:rsid w:val="00DA3B29"/>
    <w:rsid w:val="00DF198B"/>
    <w:rsid w:val="00E464FE"/>
    <w:rsid w:val="00E74B29"/>
    <w:rsid w:val="00EA41DD"/>
    <w:rsid w:val="00EF04DF"/>
    <w:rsid w:val="00F50791"/>
    <w:rsid w:val="00F961B5"/>
    <w:rsid w:val="00FB2F1A"/>
    <w:rsid w:val="00FE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28C24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B36AA7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BodyText">
    <w:name w:val="Body Text"/>
    <w:basedOn w:val="Normal"/>
    <w:link w:val="BodyTextChar"/>
    <w:uiPriority w:val="99"/>
    <w:semiHidden/>
    <w:rsid w:val="003C25E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C25E3"/>
  </w:style>
  <w:style w:type="character" w:styleId="Hyperlink">
    <w:name w:val="Hyperlink"/>
    <w:basedOn w:val="DefaultParagraphFont"/>
    <w:uiPriority w:val="99"/>
    <w:semiHidden/>
    <w:rsid w:val="003C25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2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arnav-notavaialable/Final-AI-Practicals-2023-24-" TargetMode="External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aru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CBD09DEBF14D83A79D52BCDDAA0E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385733-FEE0-48AF-A0D5-83AB1A032240}"/>
      </w:docPartPr>
      <w:docPartBody>
        <w:p w:rsidR="001B7EC1" w:rsidRDefault="00000000">
          <w:pPr>
            <w:pStyle w:val="F4CBD09DEBF14D83A79D52BCDDAA0E1E"/>
          </w:pPr>
          <w:r w:rsidRPr="00DF198B">
            <w:t>—</w:t>
          </w:r>
        </w:p>
      </w:docPartBody>
    </w:docPart>
    <w:docPart>
      <w:docPartPr>
        <w:name w:val="BEA0226D25CF4BA3994C2F437ED43A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F9217-AEE3-434A-8A9E-D7ABE95685A7}"/>
      </w:docPartPr>
      <w:docPartBody>
        <w:p w:rsidR="001B7EC1" w:rsidRDefault="00000000">
          <w:pPr>
            <w:pStyle w:val="BEA0226D25CF4BA3994C2F437ED43A5E"/>
          </w:pPr>
          <w:r w:rsidRPr="00E74B29">
            <w:t>INSTRUCTIONS</w:t>
          </w:r>
        </w:p>
      </w:docPartBody>
    </w:docPart>
    <w:docPart>
      <w:docPartPr>
        <w:name w:val="DF2DC498905C450583FA8543AFAE7A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541E12-322A-41E4-AE12-BF08B9042CDB}"/>
      </w:docPartPr>
      <w:docPartBody>
        <w:p w:rsidR="001B7EC1" w:rsidRPr="00E74B29" w:rsidRDefault="00000000" w:rsidP="00874FE7">
          <w:pPr>
            <w:pStyle w:val="Text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1B7EC1" w:rsidRPr="00E74B29" w:rsidRDefault="001B7EC1" w:rsidP="00874FE7">
          <w:pPr>
            <w:pStyle w:val="Text"/>
          </w:pPr>
        </w:p>
        <w:p w:rsidR="001B7EC1" w:rsidRDefault="00000000">
          <w:pPr>
            <w:pStyle w:val="DF2DC498905C450583FA8543AFAE7A2A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607"/>
    <w:rsid w:val="001B7EC1"/>
    <w:rsid w:val="006C5607"/>
    <w:rsid w:val="00882779"/>
    <w:rsid w:val="00AD5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4CBD09DEBF14D83A79D52BCDDAA0E1E">
    <w:name w:val="F4CBD09DEBF14D83A79D52BCDDAA0E1E"/>
  </w:style>
  <w:style w:type="paragraph" w:customStyle="1" w:styleId="BEA0226D25CF4BA3994C2F437ED43A5E">
    <w:name w:val="BEA0226D25CF4BA3994C2F437ED43A5E"/>
  </w:style>
  <w:style w:type="paragraph" w:customStyle="1" w:styleId="Text">
    <w:name w:val="Text"/>
    <w:basedOn w:val="Normal"/>
    <w:uiPriority w:val="5"/>
    <w:qFormat/>
    <w:rsid w:val="006C5607"/>
    <w:pPr>
      <w:spacing w:after="0" w:line="240" w:lineRule="auto"/>
    </w:pPr>
    <w:rPr>
      <w:rFonts w:eastAsiaTheme="minorHAnsi"/>
      <w:kern w:val="0"/>
      <w:sz w:val="28"/>
      <w:szCs w:val="28"/>
      <w:lang w:val="en-US" w:eastAsia="en-US"/>
      <w14:ligatures w14:val="none"/>
    </w:rPr>
  </w:style>
  <w:style w:type="paragraph" w:customStyle="1" w:styleId="DF2DC498905C450583FA8543AFAE7A2A">
    <w:name w:val="DF2DC498905C450583FA8543AFAE7A2A"/>
  </w:style>
  <w:style w:type="paragraph" w:customStyle="1" w:styleId="539D823C6B4D43B8A6FD0B945606FC3C">
    <w:name w:val="539D823C6B4D43B8A6FD0B945606FC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18</Pages>
  <Words>381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2024-01-21T19:56:00Z</dcterms:created>
  <dcterms:modified xsi:type="dcterms:W3CDTF">2024-01-21T19:56:00Z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